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B83F" w14:textId="77777777" w:rsidR="00364AE0" w:rsidRPr="0032336E" w:rsidRDefault="00364AE0" w:rsidP="00364AE0">
      <w:pPr>
        <w:rPr>
          <w:rFonts w:ascii="Arial" w:hAnsi="Arial" w:cs="Arial"/>
        </w:rPr>
      </w:pPr>
    </w:p>
    <w:tbl>
      <w:tblPr>
        <w:tblpPr w:leftFromText="181" w:rightFromText="181" w:vertAnchor="page" w:horzAnchor="page" w:tblpX="1135" w:tblpY="5104"/>
        <w:tblOverlap w:val="never"/>
        <w:tblW w:w="0" w:type="auto"/>
        <w:tblLook w:val="04A0" w:firstRow="1" w:lastRow="0" w:firstColumn="1" w:lastColumn="0" w:noHBand="0" w:noVBand="1"/>
      </w:tblPr>
      <w:tblGrid>
        <w:gridCol w:w="2835"/>
      </w:tblGrid>
      <w:tr w:rsidR="00587402" w:rsidRPr="0032336E" w14:paraId="10E756D4" w14:textId="77777777" w:rsidTr="0098360E">
        <w:trPr>
          <w:trHeight w:hRule="exact" w:val="283"/>
        </w:trPr>
        <w:tc>
          <w:tcPr>
            <w:tcW w:w="2835" w:type="dxa"/>
            <w:shd w:val="clear" w:color="auto" w:fill="auto"/>
          </w:tcPr>
          <w:p w14:paraId="413B097A" w14:textId="77777777" w:rsidR="00587402" w:rsidRPr="0032336E" w:rsidRDefault="00587402"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p>
        </w:tc>
      </w:tr>
      <w:tr w:rsidR="00587402" w:rsidRPr="0032336E" w14:paraId="4F4EA4E6" w14:textId="77777777" w:rsidTr="0098360E">
        <w:trPr>
          <w:trHeight w:hRule="exact" w:val="283"/>
        </w:trPr>
        <w:tc>
          <w:tcPr>
            <w:tcW w:w="2835" w:type="dxa"/>
            <w:shd w:val="clear" w:color="auto" w:fill="auto"/>
          </w:tcPr>
          <w:p w14:paraId="15FABDC3" w14:textId="77777777" w:rsidR="00587402" w:rsidRPr="0032336E" w:rsidRDefault="00587402"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p>
        </w:tc>
      </w:tr>
      <w:tr w:rsidR="00587402" w:rsidRPr="0032336E" w14:paraId="34699FBB" w14:textId="77777777" w:rsidTr="0098360E">
        <w:trPr>
          <w:trHeight w:hRule="exact" w:val="567"/>
        </w:trPr>
        <w:tc>
          <w:tcPr>
            <w:tcW w:w="2835" w:type="dxa"/>
            <w:shd w:val="clear" w:color="auto" w:fill="auto"/>
          </w:tcPr>
          <w:p w14:paraId="1718FB33" w14:textId="77777777" w:rsidR="00587402" w:rsidRPr="0032336E" w:rsidRDefault="00587402"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p>
        </w:tc>
      </w:tr>
      <w:tr w:rsidR="00587402" w:rsidRPr="0032336E" w14:paraId="4ADEC994" w14:textId="77777777" w:rsidTr="0098360E">
        <w:trPr>
          <w:trHeight w:hRule="exact" w:val="283"/>
        </w:trPr>
        <w:tc>
          <w:tcPr>
            <w:tcW w:w="2835" w:type="dxa"/>
            <w:shd w:val="clear" w:color="auto" w:fill="auto"/>
          </w:tcPr>
          <w:p w14:paraId="5321985B" w14:textId="77777777" w:rsidR="00587402" w:rsidRPr="0032336E" w:rsidRDefault="00A16E16"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32336E">
              <w:rPr>
                <w:rFonts w:ascii="Arial" w:hAnsi="Arial" w:cs="Arial"/>
                <w:sz w:val="16"/>
                <w:szCs w:val="18"/>
              </w:rPr>
              <w:t>Phone:</w:t>
            </w:r>
            <w:r w:rsidR="007A3ED6" w:rsidRPr="0032336E">
              <w:rPr>
                <w:rFonts w:ascii="Arial" w:hAnsi="Arial" w:cs="Arial"/>
                <w:sz w:val="16"/>
                <w:szCs w:val="18"/>
              </w:rPr>
              <w:t xml:space="preserve"> +91-12</w:t>
            </w:r>
            <w:r w:rsidR="002613F7" w:rsidRPr="0032336E">
              <w:rPr>
                <w:rFonts w:ascii="Arial" w:hAnsi="Arial" w:cs="Arial"/>
                <w:sz w:val="16"/>
                <w:szCs w:val="18"/>
              </w:rPr>
              <w:t>0-</w:t>
            </w:r>
            <w:proofErr w:type="gramStart"/>
            <w:r w:rsidR="002613F7" w:rsidRPr="0032336E">
              <w:rPr>
                <w:rFonts w:ascii="Arial" w:hAnsi="Arial" w:cs="Arial"/>
                <w:sz w:val="16"/>
                <w:szCs w:val="18"/>
              </w:rPr>
              <w:t>4718  888</w:t>
            </w:r>
            <w:proofErr w:type="gramEnd"/>
          </w:p>
        </w:tc>
      </w:tr>
      <w:tr w:rsidR="00587402" w:rsidRPr="0032336E" w14:paraId="63C28D48" w14:textId="77777777" w:rsidTr="0098360E">
        <w:trPr>
          <w:trHeight w:hRule="exact" w:val="283"/>
        </w:trPr>
        <w:tc>
          <w:tcPr>
            <w:tcW w:w="2835" w:type="dxa"/>
            <w:shd w:val="clear" w:color="auto" w:fill="auto"/>
          </w:tcPr>
          <w:p w14:paraId="5FE80988" w14:textId="77777777" w:rsidR="00587402" w:rsidRPr="0032336E" w:rsidRDefault="007A3ED6"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32336E">
              <w:rPr>
                <w:rFonts w:ascii="Arial" w:hAnsi="Arial" w:cs="Arial"/>
                <w:sz w:val="16"/>
                <w:szCs w:val="18"/>
              </w:rPr>
              <w:t xml:space="preserve">Fax    </w:t>
            </w:r>
            <w:proofErr w:type="gramStart"/>
            <w:r w:rsidRPr="0032336E">
              <w:rPr>
                <w:rFonts w:ascii="Arial" w:hAnsi="Arial" w:cs="Arial"/>
                <w:sz w:val="16"/>
                <w:szCs w:val="18"/>
              </w:rPr>
              <w:t xml:space="preserve">  :</w:t>
            </w:r>
            <w:proofErr w:type="gramEnd"/>
            <w:r w:rsidRPr="0032336E">
              <w:rPr>
                <w:rFonts w:ascii="Arial" w:hAnsi="Arial" w:cs="Arial"/>
                <w:sz w:val="16"/>
                <w:szCs w:val="18"/>
              </w:rPr>
              <w:t xml:space="preserve"> +91-1</w:t>
            </w:r>
            <w:r w:rsidR="002613F7" w:rsidRPr="0032336E">
              <w:rPr>
                <w:rFonts w:ascii="Arial" w:hAnsi="Arial" w:cs="Arial"/>
                <w:sz w:val="16"/>
                <w:szCs w:val="18"/>
              </w:rPr>
              <w:t>20-4718 181</w:t>
            </w:r>
          </w:p>
        </w:tc>
      </w:tr>
      <w:tr w:rsidR="00587402" w:rsidRPr="0032336E" w14:paraId="22F6781D" w14:textId="77777777" w:rsidTr="00835104">
        <w:tc>
          <w:tcPr>
            <w:tcW w:w="2835" w:type="dxa"/>
            <w:shd w:val="clear" w:color="auto" w:fill="auto"/>
          </w:tcPr>
          <w:p w14:paraId="39B2EC0E" w14:textId="77777777" w:rsidR="00587402" w:rsidRPr="0032336E" w:rsidRDefault="00587402"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p>
          <w:p w14:paraId="2016BA51" w14:textId="77777777" w:rsidR="00835104" w:rsidRPr="0032336E" w:rsidRDefault="00835104"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p>
        </w:tc>
      </w:tr>
      <w:tr w:rsidR="00587402" w:rsidRPr="0032336E" w14:paraId="6EDA5945" w14:textId="77777777" w:rsidTr="0098360E">
        <w:trPr>
          <w:trHeight w:val="567"/>
        </w:trPr>
        <w:tc>
          <w:tcPr>
            <w:tcW w:w="2835" w:type="dxa"/>
            <w:shd w:val="clear" w:color="auto" w:fill="auto"/>
          </w:tcPr>
          <w:p w14:paraId="646ABD56" w14:textId="77777777" w:rsidR="007A3ED6" w:rsidRPr="0032336E" w:rsidRDefault="007A3ED6"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32336E">
              <w:rPr>
                <w:rFonts w:ascii="Arial" w:hAnsi="Arial" w:cs="Arial"/>
                <w:sz w:val="16"/>
                <w:szCs w:val="18"/>
              </w:rPr>
              <w:t xml:space="preserve">Nokia Solutions and Networks India </w:t>
            </w:r>
            <w:proofErr w:type="spellStart"/>
            <w:r w:rsidRPr="0032336E">
              <w:rPr>
                <w:rFonts w:ascii="Arial" w:hAnsi="Arial" w:cs="Arial"/>
                <w:sz w:val="16"/>
                <w:szCs w:val="18"/>
              </w:rPr>
              <w:t>Pvt.</w:t>
            </w:r>
            <w:proofErr w:type="spellEnd"/>
            <w:r w:rsidRPr="0032336E">
              <w:rPr>
                <w:rFonts w:ascii="Arial" w:hAnsi="Arial" w:cs="Arial"/>
                <w:sz w:val="16"/>
                <w:szCs w:val="18"/>
              </w:rPr>
              <w:t xml:space="preserve"> Ltd.</w:t>
            </w:r>
          </w:p>
          <w:p w14:paraId="6DEE6D0C" w14:textId="77777777" w:rsidR="00587402" w:rsidRPr="0032336E" w:rsidRDefault="00A16E16"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32336E">
              <w:rPr>
                <w:rFonts w:ascii="Arial" w:hAnsi="Arial" w:cs="Arial"/>
                <w:sz w:val="16"/>
                <w:szCs w:val="18"/>
              </w:rPr>
              <w:t>(formerly</w:t>
            </w:r>
            <w:r w:rsidR="007A3ED6" w:rsidRPr="0032336E">
              <w:rPr>
                <w:rFonts w:ascii="Arial" w:hAnsi="Arial" w:cs="Arial"/>
                <w:sz w:val="16"/>
                <w:szCs w:val="18"/>
              </w:rPr>
              <w:t xml:space="preserve"> known as Nokia Siemens Networks </w:t>
            </w:r>
            <w:proofErr w:type="spellStart"/>
            <w:r w:rsidR="007A3ED6" w:rsidRPr="0032336E">
              <w:rPr>
                <w:rFonts w:ascii="Arial" w:hAnsi="Arial" w:cs="Arial"/>
                <w:sz w:val="16"/>
                <w:szCs w:val="18"/>
              </w:rPr>
              <w:t>Pvt.</w:t>
            </w:r>
            <w:proofErr w:type="spellEnd"/>
            <w:r w:rsidR="007A3ED6" w:rsidRPr="0032336E">
              <w:rPr>
                <w:rFonts w:ascii="Arial" w:hAnsi="Arial" w:cs="Arial"/>
                <w:sz w:val="16"/>
                <w:szCs w:val="18"/>
              </w:rPr>
              <w:t xml:space="preserve"> Ltd.)</w:t>
            </w:r>
          </w:p>
        </w:tc>
      </w:tr>
      <w:tr w:rsidR="00835104" w:rsidRPr="0032336E" w14:paraId="66DF9FEB" w14:textId="77777777" w:rsidTr="0098360E">
        <w:tc>
          <w:tcPr>
            <w:tcW w:w="2835" w:type="dxa"/>
            <w:shd w:val="clear" w:color="auto" w:fill="auto"/>
          </w:tcPr>
          <w:p w14:paraId="499FAC45" w14:textId="77777777" w:rsidR="00835104" w:rsidRPr="0032336E" w:rsidRDefault="00835104" w:rsidP="00835104">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p>
          <w:p w14:paraId="0DA0A4D1" w14:textId="77777777" w:rsidR="00835104" w:rsidRPr="0032336E" w:rsidRDefault="00835104" w:rsidP="00835104">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p>
        </w:tc>
      </w:tr>
      <w:tr w:rsidR="00587402" w:rsidRPr="0032336E" w14:paraId="206C063C" w14:textId="77777777" w:rsidTr="0098360E">
        <w:tc>
          <w:tcPr>
            <w:tcW w:w="2835" w:type="dxa"/>
            <w:shd w:val="clear" w:color="auto" w:fill="auto"/>
          </w:tcPr>
          <w:p w14:paraId="2C06EAD7" w14:textId="77777777" w:rsidR="00587402" w:rsidRPr="0032336E" w:rsidRDefault="002613F7" w:rsidP="00835104">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32336E">
              <w:rPr>
                <w:rFonts w:ascii="Arial" w:hAnsi="Arial" w:cs="Arial"/>
                <w:sz w:val="16"/>
                <w:szCs w:val="18"/>
              </w:rPr>
              <w:t>3C, Green Boulevard, Tower A</w:t>
            </w:r>
          </w:p>
        </w:tc>
      </w:tr>
      <w:tr w:rsidR="00587402" w:rsidRPr="0032336E" w14:paraId="5CA22DE4" w14:textId="77777777" w:rsidTr="0098360E">
        <w:tc>
          <w:tcPr>
            <w:tcW w:w="2835" w:type="dxa"/>
            <w:shd w:val="clear" w:color="auto" w:fill="auto"/>
          </w:tcPr>
          <w:p w14:paraId="6B37F440" w14:textId="77777777" w:rsidR="00587402" w:rsidRPr="0032336E" w:rsidRDefault="002613F7"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32336E">
              <w:rPr>
                <w:rFonts w:ascii="Arial" w:hAnsi="Arial" w:cs="Arial"/>
                <w:sz w:val="16"/>
                <w:szCs w:val="18"/>
              </w:rPr>
              <w:t>B-9, Sector – 62</w:t>
            </w:r>
          </w:p>
        </w:tc>
      </w:tr>
      <w:tr w:rsidR="00587402" w:rsidRPr="0032336E" w14:paraId="7EE2C07B" w14:textId="77777777" w:rsidTr="0098360E">
        <w:tc>
          <w:tcPr>
            <w:tcW w:w="2835" w:type="dxa"/>
            <w:shd w:val="clear" w:color="auto" w:fill="auto"/>
          </w:tcPr>
          <w:p w14:paraId="54C75A5F" w14:textId="77777777" w:rsidR="00587402" w:rsidRPr="0032336E" w:rsidRDefault="002613F7"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32336E">
              <w:rPr>
                <w:rFonts w:ascii="Arial" w:hAnsi="Arial" w:cs="Arial"/>
                <w:sz w:val="16"/>
                <w:szCs w:val="18"/>
              </w:rPr>
              <w:t>Noida – 201301, U.P.</w:t>
            </w:r>
            <w:r w:rsidR="00835104" w:rsidRPr="0032336E">
              <w:rPr>
                <w:rFonts w:ascii="Arial" w:hAnsi="Arial" w:cs="Arial"/>
                <w:sz w:val="16"/>
                <w:szCs w:val="18"/>
              </w:rPr>
              <w:t>, India</w:t>
            </w:r>
          </w:p>
        </w:tc>
      </w:tr>
      <w:tr w:rsidR="00835104" w:rsidRPr="0032336E" w14:paraId="7D056FEF" w14:textId="77777777" w:rsidTr="0098360E">
        <w:tc>
          <w:tcPr>
            <w:tcW w:w="2835" w:type="dxa"/>
            <w:shd w:val="clear" w:color="auto" w:fill="auto"/>
          </w:tcPr>
          <w:p w14:paraId="5BFF23F2" w14:textId="77777777" w:rsidR="00835104" w:rsidRPr="0032336E" w:rsidRDefault="00835104"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p>
          <w:p w14:paraId="6612DF17" w14:textId="77777777" w:rsidR="00835104" w:rsidRPr="0032336E" w:rsidRDefault="00835104"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p>
        </w:tc>
      </w:tr>
      <w:tr w:rsidR="00587402" w:rsidRPr="0032336E" w14:paraId="38F8676D" w14:textId="77777777" w:rsidTr="0098360E">
        <w:tc>
          <w:tcPr>
            <w:tcW w:w="2835" w:type="dxa"/>
            <w:shd w:val="clear" w:color="auto" w:fill="auto"/>
          </w:tcPr>
          <w:p w14:paraId="54A42A52" w14:textId="77777777" w:rsidR="00296029" w:rsidRPr="0032336E" w:rsidRDefault="007A3ED6" w:rsidP="00A313D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32336E">
              <w:rPr>
                <w:rFonts w:ascii="Arial" w:hAnsi="Arial" w:cs="Arial"/>
                <w:sz w:val="16"/>
                <w:szCs w:val="18"/>
              </w:rPr>
              <w:t xml:space="preserve">Corp Identity No. </w:t>
            </w:r>
          </w:p>
        </w:tc>
      </w:tr>
      <w:tr w:rsidR="00587402" w:rsidRPr="0032336E" w14:paraId="429D22A9" w14:textId="77777777" w:rsidTr="0098360E">
        <w:tc>
          <w:tcPr>
            <w:tcW w:w="2835" w:type="dxa"/>
            <w:shd w:val="clear" w:color="auto" w:fill="auto"/>
          </w:tcPr>
          <w:p w14:paraId="2CA4A00F" w14:textId="77777777" w:rsidR="00A53192" w:rsidRPr="0032336E" w:rsidRDefault="00A313DE"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32336E">
              <w:rPr>
                <w:rFonts w:ascii="Arial" w:hAnsi="Arial" w:cs="Arial"/>
                <w:sz w:val="16"/>
                <w:szCs w:val="18"/>
              </w:rPr>
              <w:t>U72900DL2006PTC155149</w:t>
            </w:r>
          </w:p>
        </w:tc>
      </w:tr>
    </w:tbl>
    <w:p w14:paraId="2147849D" w14:textId="77777777" w:rsidR="002C1303" w:rsidRDefault="00503A21" w:rsidP="002C1303">
      <w:pPr>
        <w:jc w:val="center"/>
        <w:rPr>
          <w:rFonts w:ascii="Times New Roman" w:hAnsi="Times New Roman"/>
          <w:b/>
          <w:bCs/>
          <w:color w:val="000000"/>
          <w:spacing w:val="-2"/>
          <w:sz w:val="24"/>
          <w:u w:val="single"/>
        </w:rPr>
      </w:pPr>
      <w:r w:rsidRPr="00503A21">
        <w:rPr>
          <w:rFonts w:ascii="Times New Roman" w:hAnsi="Times New Roman"/>
          <w:b/>
          <w:bCs/>
          <w:color w:val="000000"/>
          <w:spacing w:val="-2"/>
          <w:sz w:val="24"/>
          <w:u w:val="single"/>
        </w:rPr>
        <w:t>Recommendation letter</w:t>
      </w:r>
    </w:p>
    <w:p w14:paraId="4FB73EFF" w14:textId="77777777" w:rsidR="00503A21" w:rsidRPr="00503A21" w:rsidRDefault="00503A21" w:rsidP="002C1303">
      <w:pPr>
        <w:jc w:val="center"/>
        <w:rPr>
          <w:rFonts w:ascii="Arial" w:hAnsi="Arial" w:cs="Arial"/>
          <w:b/>
          <w:bCs/>
          <w:color w:val="000000"/>
          <w:sz w:val="24"/>
          <w:szCs w:val="24"/>
          <w:u w:val="single"/>
        </w:rPr>
      </w:pPr>
    </w:p>
    <w:p w14:paraId="43F88CCF" w14:textId="77777777" w:rsidR="00503A21" w:rsidRDefault="00503A21" w:rsidP="00503A21">
      <w:pPr>
        <w:spacing w:before="288"/>
        <w:ind w:right="144"/>
        <w:jc w:val="both"/>
        <w:rPr>
          <w:rFonts w:ascii="Times New Roman" w:hAnsi="Times New Roman"/>
          <w:color w:val="000000"/>
          <w:spacing w:val="-2"/>
          <w:sz w:val="24"/>
        </w:rPr>
      </w:pPr>
      <w:r>
        <w:rPr>
          <w:rFonts w:ascii="Times New Roman" w:hAnsi="Times New Roman"/>
          <w:color w:val="000000"/>
          <w:spacing w:val="-2"/>
          <w:sz w:val="24"/>
        </w:rPr>
        <w:t>To whom it may concern,</w:t>
      </w:r>
    </w:p>
    <w:p w14:paraId="313EC8AD" w14:textId="77777777" w:rsidR="00503A21" w:rsidRDefault="00503A21" w:rsidP="00503A21">
      <w:pPr>
        <w:spacing w:before="288"/>
        <w:ind w:right="144"/>
        <w:jc w:val="both"/>
        <w:rPr>
          <w:rFonts w:ascii="Times New Roman" w:hAnsi="Times New Roman"/>
          <w:color w:val="000000"/>
          <w:spacing w:val="-2"/>
          <w:sz w:val="24"/>
        </w:rPr>
      </w:pPr>
      <w:r>
        <w:rPr>
          <w:rFonts w:ascii="Times New Roman" w:hAnsi="Times New Roman"/>
          <w:color w:val="000000"/>
          <w:spacing w:val="-2"/>
          <w:sz w:val="24"/>
        </w:rPr>
        <w:t xml:space="preserve">It is my distinct pleasure to write a letter for Gauri Gupta, who is a student at the Indian Institute of Technology Delhi (IIT Delhi). Gauri has undergone the Internship program at </w:t>
      </w:r>
      <w:proofErr w:type="gramStart"/>
      <w:r>
        <w:rPr>
          <w:rFonts w:ascii="Times New Roman" w:hAnsi="Times New Roman"/>
          <w:color w:val="000000"/>
          <w:spacing w:val="-2"/>
          <w:sz w:val="24"/>
        </w:rPr>
        <w:t>Nokia ,</w:t>
      </w:r>
      <w:proofErr w:type="gramEnd"/>
      <w:r>
        <w:rPr>
          <w:rFonts w:ascii="Times New Roman" w:hAnsi="Times New Roman"/>
          <w:color w:val="000000"/>
          <w:spacing w:val="-2"/>
          <w:sz w:val="24"/>
        </w:rPr>
        <w:t xml:space="preserve"> Gurgaon, India </w:t>
      </w:r>
      <w:r w:rsidRPr="00C2714F">
        <w:rPr>
          <w:rFonts w:ascii="Times New Roman" w:hAnsi="Times New Roman"/>
          <w:color w:val="000000"/>
          <w:spacing w:val="-2"/>
          <w:sz w:val="24"/>
        </w:rPr>
        <w:t>for a period of 6 months</w:t>
      </w:r>
      <w:r>
        <w:rPr>
          <w:rFonts w:ascii="Times New Roman" w:hAnsi="Times New Roman"/>
          <w:color w:val="000000"/>
          <w:spacing w:val="-2"/>
          <w:sz w:val="24"/>
        </w:rPr>
        <w:t xml:space="preserve"> working on the project - Nokia Networks Assessment.</w:t>
      </w:r>
    </w:p>
    <w:p w14:paraId="50A568C4" w14:textId="77777777" w:rsidR="00503A21" w:rsidRDefault="00503A21" w:rsidP="00503A21">
      <w:pPr>
        <w:spacing w:before="288"/>
        <w:ind w:right="144"/>
        <w:jc w:val="both"/>
        <w:rPr>
          <w:rFonts w:ascii="Times New Roman" w:hAnsi="Times New Roman"/>
          <w:color w:val="000000"/>
          <w:spacing w:val="-2"/>
          <w:sz w:val="24"/>
        </w:rPr>
      </w:pPr>
      <w:r>
        <w:rPr>
          <w:rFonts w:ascii="Times New Roman" w:hAnsi="Times New Roman"/>
          <w:color w:val="000000"/>
          <w:spacing w:val="-2"/>
          <w:sz w:val="24"/>
        </w:rPr>
        <w:t xml:space="preserve">During her internship at Nokia, Gauri displayed great talents in technical applications of Computer Vision and Data Science such as optical character recognition, implementing various data management techniques to interpret and </w:t>
      </w:r>
      <w:proofErr w:type="spellStart"/>
      <w:r>
        <w:rPr>
          <w:rFonts w:ascii="Times New Roman" w:hAnsi="Times New Roman"/>
          <w:color w:val="000000"/>
          <w:spacing w:val="-2"/>
          <w:sz w:val="24"/>
        </w:rPr>
        <w:t>analyze</w:t>
      </w:r>
      <w:proofErr w:type="spellEnd"/>
      <w:r>
        <w:rPr>
          <w:rFonts w:ascii="Times New Roman" w:hAnsi="Times New Roman"/>
          <w:color w:val="000000"/>
          <w:spacing w:val="-2"/>
          <w:sz w:val="24"/>
        </w:rPr>
        <w:t xml:space="preserve"> data, formatting information in excel spreadsheets, parsing data from macro-enabled workbooks, among others. She handled every task with utmost sincerity and responsibility. She also gave her innovative thoughts to the project and has shown the ability to think from a non-conventional point of view. </w:t>
      </w:r>
    </w:p>
    <w:p w14:paraId="74B111D3" w14:textId="77777777" w:rsidR="00503A21" w:rsidRDefault="00503A21" w:rsidP="00503A21">
      <w:pPr>
        <w:spacing w:before="288"/>
        <w:ind w:right="144"/>
        <w:jc w:val="both"/>
        <w:rPr>
          <w:rFonts w:ascii="Times New Roman" w:hAnsi="Times New Roman"/>
          <w:color w:val="000000"/>
          <w:spacing w:val="-2"/>
          <w:sz w:val="24"/>
        </w:rPr>
      </w:pPr>
      <w:r>
        <w:rPr>
          <w:rFonts w:ascii="Times New Roman" w:hAnsi="Times New Roman"/>
          <w:color w:val="000000"/>
          <w:spacing w:val="-2"/>
          <w:sz w:val="24"/>
        </w:rPr>
        <w:t xml:space="preserve">It is not just her technical skills that impress me but also her amazingly positive attitude and eagerness to stick tightly to deadlines. Her can-do attitude and team-building skills were also necessary and valued not just by me, but by others too, who often relied on her to get the job done. </w:t>
      </w:r>
    </w:p>
    <w:p w14:paraId="4805B7B3" w14:textId="77777777" w:rsidR="00503A21" w:rsidRDefault="00503A21" w:rsidP="00503A21">
      <w:pPr>
        <w:spacing w:before="288"/>
        <w:ind w:right="144"/>
        <w:jc w:val="both"/>
        <w:rPr>
          <w:rFonts w:ascii="Times New Roman" w:hAnsi="Times New Roman"/>
          <w:color w:val="000000"/>
          <w:spacing w:val="-2"/>
          <w:sz w:val="24"/>
        </w:rPr>
      </w:pPr>
      <w:r>
        <w:rPr>
          <w:rFonts w:ascii="Times New Roman" w:hAnsi="Times New Roman"/>
          <w:color w:val="000000"/>
          <w:spacing w:val="-2"/>
          <w:sz w:val="24"/>
        </w:rPr>
        <w:t>Gauri has a good grasping power and could learn and work very fast on any new programming language and environments. She is extremely polite and a very pleasant person. Her spoken and written English communication skills are very good.</w:t>
      </w:r>
    </w:p>
    <w:p w14:paraId="1E65252C" w14:textId="77777777" w:rsidR="00503A21" w:rsidRDefault="00503A21" w:rsidP="00503A21">
      <w:pPr>
        <w:spacing w:before="288"/>
        <w:ind w:right="144"/>
        <w:jc w:val="both"/>
        <w:rPr>
          <w:rFonts w:ascii="Times New Roman" w:hAnsi="Times New Roman"/>
          <w:color w:val="000000"/>
          <w:spacing w:val="-2"/>
          <w:sz w:val="24"/>
        </w:rPr>
      </w:pPr>
      <w:r>
        <w:rPr>
          <w:rFonts w:ascii="Times New Roman" w:hAnsi="Times New Roman"/>
          <w:color w:val="000000"/>
          <w:spacing w:val="-2"/>
          <w:sz w:val="24"/>
        </w:rPr>
        <w:t>In summary, I am very happy to have had the chance to work with Gauri Gupta, and I wish her all the best for her future.</w:t>
      </w:r>
      <w:r>
        <w:rPr>
          <w:rFonts w:ascii="Times New Roman" w:hAnsi="Times New Roman"/>
          <w:color w:val="000000"/>
          <w:spacing w:val="-2"/>
          <w:sz w:val="24"/>
        </w:rPr>
        <w:t xml:space="preserve"> </w:t>
      </w:r>
      <w:r>
        <w:rPr>
          <w:rFonts w:ascii="Times New Roman" w:hAnsi="Times New Roman"/>
          <w:color w:val="000000"/>
          <w:spacing w:val="-2"/>
          <w:sz w:val="24"/>
        </w:rPr>
        <w:t>Please feel free to contact me for any further information.</w:t>
      </w:r>
    </w:p>
    <w:p w14:paraId="294FC5FA" w14:textId="77777777" w:rsidR="002C1303" w:rsidRDefault="002C1303" w:rsidP="002C1303">
      <w:pPr>
        <w:rPr>
          <w:rFonts w:ascii="Arial" w:hAnsi="Arial" w:cs="Arial"/>
          <w:color w:val="000000"/>
        </w:rPr>
      </w:pPr>
    </w:p>
    <w:p w14:paraId="746ADC1D" w14:textId="77777777" w:rsidR="002C1303" w:rsidRDefault="002C1303" w:rsidP="002C1303">
      <w:pPr>
        <w:rPr>
          <w:rFonts w:ascii="Arial" w:hAnsi="Arial" w:cs="Arial"/>
          <w:color w:val="000000"/>
        </w:rPr>
      </w:pPr>
    </w:p>
    <w:p w14:paraId="428B2BA3" w14:textId="77777777" w:rsidR="00503A21" w:rsidRDefault="00503A21" w:rsidP="002C1303">
      <w:pPr>
        <w:rPr>
          <w:rFonts w:ascii="Arial" w:hAnsi="Arial" w:cs="Arial"/>
          <w:color w:val="000000"/>
        </w:rPr>
      </w:pPr>
      <w:r>
        <w:rPr>
          <w:rFonts w:ascii="Arial" w:hAnsi="Arial" w:cs="Arial"/>
          <w:color w:val="000000"/>
        </w:rPr>
        <w:t xml:space="preserve">Analytics Manager </w:t>
      </w:r>
    </w:p>
    <w:p w14:paraId="7015E3A7" w14:textId="77777777" w:rsidR="002C1303" w:rsidRPr="002C1303" w:rsidRDefault="00503A21" w:rsidP="002C1303">
      <w:pPr>
        <w:rPr>
          <w:rFonts w:ascii="Arial" w:hAnsi="Arial" w:cs="Arial"/>
          <w:color w:val="000000"/>
        </w:rPr>
      </w:pPr>
      <w:r>
        <w:rPr>
          <w:rFonts w:ascii="Arial" w:hAnsi="Arial" w:cs="Arial"/>
          <w:color w:val="000000"/>
        </w:rPr>
        <w:t xml:space="preserve">M Thyagarajan </w:t>
      </w:r>
      <w:r w:rsidR="002C1303" w:rsidRPr="007233B9">
        <w:rPr>
          <w:rFonts w:ascii="Arial" w:hAnsi="Arial" w:cs="Arial"/>
          <w:color w:val="000000"/>
        </w:rPr>
        <w:t xml:space="preserve">                                                                      </w:t>
      </w:r>
      <w:r w:rsidR="002C1303" w:rsidRPr="007233B9">
        <w:rPr>
          <w:rFonts w:ascii="Arial" w:hAnsi="Arial" w:cs="Arial"/>
          <w:b/>
          <w:bCs/>
          <w:color w:val="000000"/>
        </w:rPr>
        <w:t xml:space="preserve"> </w:t>
      </w:r>
    </w:p>
    <w:sectPr w:rsidR="002C1303" w:rsidRPr="002C1303" w:rsidSect="003F59A6">
      <w:headerReference w:type="default" r:id="rId11"/>
      <w:footerReference w:type="default" r:id="rId12"/>
      <w:headerReference w:type="first" r:id="rId13"/>
      <w:footerReference w:type="first" r:id="rId14"/>
      <w:pgSz w:w="12240" w:h="15840" w:code="1"/>
      <w:pgMar w:top="2835" w:right="567" w:bottom="567" w:left="4139"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7005B" w14:textId="77777777" w:rsidR="003708C6" w:rsidRDefault="003708C6">
      <w:r>
        <w:separator/>
      </w:r>
    </w:p>
  </w:endnote>
  <w:endnote w:type="continuationSeparator" w:id="0">
    <w:p w14:paraId="1B730CB2" w14:textId="77777777" w:rsidR="003708C6" w:rsidRDefault="0037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w:altName w:val="Meiryo"/>
    <w:panose1 w:val="020B0504040602060303"/>
    <w:charset w:val="00"/>
    <w:family w:val="swiss"/>
    <w:pitch w:val="variable"/>
    <w:sig w:usb0="A00002FF" w:usb1="700078FB" w:usb2="00010000" w:usb3="00000000" w:csb0="0000019F" w:csb1="00000000"/>
  </w:font>
  <w:font w:name="Nokia Pure Text Light">
    <w:altName w:val="Meiryo"/>
    <w:panose1 w:val="020B0304040602060303"/>
    <w:charset w:val="00"/>
    <w:family w:val="swiss"/>
    <w:pitch w:val="variable"/>
    <w:sig w:usb0="A00002FF" w:usb1="700078FB" w:usb2="00010000" w:usb3="00000000" w:csb0="0000019F" w:csb1="00000000"/>
  </w:font>
  <w:font w:name="Nokia Pure Headline Light">
    <w:altName w:val="Arial"/>
    <w:panose1 w:val="020B0304040602060303"/>
    <w:charset w:val="00"/>
    <w:family w:val="swiss"/>
    <w:pitch w:val="variable"/>
    <w:sig w:usb0="A00006EF" w:usb1="5000205B" w:usb2="00000000" w:usb3="00000000" w:csb0="0000019F" w:csb1="00000000"/>
  </w:font>
  <w:font w:name="Arial">
    <w:panose1 w:val="020B0604020202020204"/>
    <w:charset w:val="00"/>
    <w:family w:val="swiss"/>
    <w:pitch w:val="variable"/>
    <w:sig w:usb0="E0002EFF" w:usb1="C0007843" w:usb2="00000009" w:usb3="00000000" w:csb0="000001FF" w:csb1="00000000"/>
  </w:font>
  <w:font w:name="Nokia Standard Light">
    <w:altName w:val="Segoe Script"/>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page" w:tblpX="1135" w:tblpY="12759"/>
      <w:tblOverlap w:val="never"/>
      <w:tblW w:w="0" w:type="auto"/>
      <w:tblLook w:val="04A0" w:firstRow="1" w:lastRow="0" w:firstColumn="1" w:lastColumn="0" w:noHBand="0" w:noVBand="1"/>
    </w:tblPr>
    <w:tblGrid>
      <w:gridCol w:w="3085"/>
    </w:tblGrid>
    <w:tr w:rsidR="006E684E" w:rsidRPr="00217177" w14:paraId="00A35A37" w14:textId="77777777" w:rsidTr="00D81177">
      <w:tc>
        <w:tcPr>
          <w:tcW w:w="3085" w:type="dxa"/>
          <w:shd w:val="clear" w:color="auto" w:fill="auto"/>
        </w:tcPr>
        <w:p w14:paraId="7E5B631F" w14:textId="77777777" w:rsidR="006E684E" w:rsidRPr="00D81177" w:rsidRDefault="006E684E"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D81177">
            <w:rPr>
              <w:rFonts w:ascii="Arial" w:hAnsi="Arial" w:cs="Arial"/>
              <w:sz w:val="16"/>
              <w:szCs w:val="18"/>
            </w:rPr>
            <w:t xml:space="preserve">Regd. </w:t>
          </w:r>
          <w:proofErr w:type="gramStart"/>
          <w:r w:rsidRPr="00D81177">
            <w:rPr>
              <w:rFonts w:ascii="Arial" w:hAnsi="Arial" w:cs="Arial"/>
              <w:sz w:val="16"/>
              <w:szCs w:val="18"/>
            </w:rPr>
            <w:t>Address :</w:t>
          </w:r>
          <w:proofErr w:type="gramEnd"/>
          <w:r w:rsidRPr="00D81177">
            <w:rPr>
              <w:rFonts w:ascii="Arial" w:hAnsi="Arial" w:cs="Arial"/>
              <w:sz w:val="16"/>
              <w:szCs w:val="18"/>
            </w:rPr>
            <w:t xml:space="preserve"> </w:t>
          </w:r>
        </w:p>
        <w:p w14:paraId="12F6AA1B" w14:textId="77777777" w:rsidR="006E684E" w:rsidRPr="00D81177" w:rsidRDefault="006E684E"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D81177">
            <w:rPr>
              <w:rFonts w:ascii="Arial" w:hAnsi="Arial" w:cs="Arial"/>
              <w:sz w:val="16"/>
              <w:szCs w:val="18"/>
            </w:rPr>
            <w:t xml:space="preserve">Nokia Solutions and Networks India </w:t>
          </w:r>
          <w:proofErr w:type="spellStart"/>
          <w:r w:rsidRPr="00D81177">
            <w:rPr>
              <w:rFonts w:ascii="Arial" w:hAnsi="Arial" w:cs="Arial"/>
              <w:sz w:val="16"/>
              <w:szCs w:val="18"/>
            </w:rPr>
            <w:t>Pvt.</w:t>
          </w:r>
          <w:proofErr w:type="spellEnd"/>
          <w:r w:rsidRPr="00D81177">
            <w:rPr>
              <w:rFonts w:ascii="Arial" w:hAnsi="Arial" w:cs="Arial"/>
              <w:sz w:val="16"/>
              <w:szCs w:val="18"/>
            </w:rPr>
            <w:t xml:space="preserve"> Ltd.</w:t>
          </w:r>
        </w:p>
        <w:p w14:paraId="1BE87B71" w14:textId="77777777" w:rsidR="006E684E" w:rsidRPr="00D81177" w:rsidRDefault="006E684E"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D81177">
            <w:rPr>
              <w:rFonts w:ascii="Arial" w:hAnsi="Arial" w:cs="Arial"/>
              <w:sz w:val="16"/>
              <w:szCs w:val="18"/>
            </w:rPr>
            <w:t xml:space="preserve">1507 Regus Business </w:t>
          </w:r>
          <w:proofErr w:type="spellStart"/>
          <w:r w:rsidRPr="00D81177">
            <w:rPr>
              <w:rFonts w:ascii="Arial" w:hAnsi="Arial" w:cs="Arial"/>
              <w:sz w:val="16"/>
              <w:szCs w:val="18"/>
            </w:rPr>
            <w:t>Center</w:t>
          </w:r>
          <w:proofErr w:type="spellEnd"/>
        </w:p>
        <w:p w14:paraId="40D46947" w14:textId="77777777" w:rsidR="006E684E" w:rsidRPr="00D81177" w:rsidRDefault="006E684E"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D81177">
            <w:rPr>
              <w:rFonts w:ascii="Arial" w:hAnsi="Arial" w:cs="Arial"/>
              <w:sz w:val="16"/>
              <w:szCs w:val="18"/>
            </w:rPr>
            <w:t xml:space="preserve">Eros Corporate Tower Level 15, </w:t>
          </w:r>
        </w:p>
        <w:p w14:paraId="2FD7B0B8" w14:textId="77777777" w:rsidR="006E684E" w:rsidRPr="00D81177" w:rsidRDefault="006E684E" w:rsidP="0098360E">
          <w:pPr>
            <w:keepNext/>
            <w:keepLines/>
            <w:tabs>
              <w:tab w:val="clear" w:pos="1134"/>
              <w:tab w:val="clear" w:pos="2268"/>
              <w:tab w:val="clear" w:pos="3402"/>
              <w:tab w:val="clear" w:pos="4536"/>
              <w:tab w:val="clear" w:pos="5670"/>
              <w:tab w:val="clear" w:pos="6804"/>
              <w:tab w:val="clear" w:pos="7938"/>
              <w:tab w:val="clear" w:pos="9072"/>
            </w:tabs>
            <w:spacing w:before="60" w:after="0"/>
            <w:mirrorIndents/>
            <w:rPr>
              <w:rFonts w:ascii="Arial" w:hAnsi="Arial" w:cs="Arial"/>
              <w:sz w:val="16"/>
              <w:szCs w:val="18"/>
            </w:rPr>
          </w:pPr>
          <w:r w:rsidRPr="00D81177">
            <w:rPr>
              <w:rFonts w:ascii="Arial" w:hAnsi="Arial" w:cs="Arial"/>
              <w:sz w:val="16"/>
              <w:szCs w:val="18"/>
            </w:rPr>
            <w:t xml:space="preserve">Nehru Place, </w:t>
          </w:r>
          <w:r>
            <w:rPr>
              <w:rFonts w:ascii="Arial" w:hAnsi="Arial" w:cs="Arial"/>
              <w:sz w:val="16"/>
              <w:szCs w:val="18"/>
            </w:rPr>
            <w:t>New Delhi–</w:t>
          </w:r>
          <w:r w:rsidRPr="00D81177">
            <w:rPr>
              <w:rFonts w:ascii="Arial" w:hAnsi="Arial" w:cs="Arial"/>
              <w:sz w:val="16"/>
              <w:szCs w:val="18"/>
            </w:rPr>
            <w:t>110019, India</w:t>
          </w:r>
        </w:p>
      </w:tc>
    </w:tr>
  </w:tbl>
  <w:tbl>
    <w:tblPr>
      <w:tblStyle w:val="TableGrid"/>
      <w:tblW w:w="0" w:type="auto"/>
      <w:tblInd w:w="-2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805"/>
      <w:gridCol w:w="850"/>
    </w:tblGrid>
    <w:tr w:rsidR="006E684E" w:rsidRPr="008E3E41" w14:paraId="5C5ADB94" w14:textId="77777777" w:rsidTr="006C6D09">
      <w:tc>
        <w:tcPr>
          <w:tcW w:w="2551" w:type="dxa"/>
          <w:vAlign w:val="center"/>
          <w:hideMark/>
        </w:tcPr>
        <w:p w14:paraId="15C89B84" w14:textId="77777777" w:rsidR="006E684E" w:rsidRPr="00D81177" w:rsidRDefault="006E684E" w:rsidP="006C6D09">
          <w:pPr>
            <w:pStyle w:val="Footer"/>
            <w:ind w:left="-74"/>
            <w:rPr>
              <w:rFonts w:ascii="Arial" w:hAnsi="Arial" w:cs="Arial"/>
            </w:rPr>
          </w:pPr>
          <w:r w:rsidRPr="00D81177">
            <w:rPr>
              <w:rFonts w:ascii="Arial" w:hAnsi="Arial" w:cs="Arial"/>
              <w:color w:val="00C9FF"/>
            </w:rPr>
            <w:t>http://in.nsn.com</w:t>
          </w:r>
        </w:p>
      </w:tc>
      <w:tc>
        <w:tcPr>
          <w:tcW w:w="6805" w:type="dxa"/>
          <w:vAlign w:val="center"/>
          <w:hideMark/>
        </w:tcPr>
        <w:p w14:paraId="4C02DEE3" w14:textId="77777777" w:rsidR="006E684E" w:rsidRPr="00D81177" w:rsidRDefault="00A16E16" w:rsidP="006C6D09">
          <w:pPr>
            <w:shd w:val="clear" w:color="auto" w:fill="FFFFFF"/>
            <w:tabs>
              <w:tab w:val="left" w:pos="720"/>
            </w:tabs>
            <w:spacing w:before="100" w:after="100"/>
            <w:jc w:val="right"/>
            <w:rPr>
              <w:rFonts w:ascii="Arial" w:hAnsi="Arial" w:cs="Arial"/>
              <w:sz w:val="22"/>
              <w:szCs w:val="22"/>
            </w:rPr>
          </w:pPr>
          <w:r>
            <w:rPr>
              <w:rFonts w:ascii="Arial" w:hAnsi="Arial" w:cs="Arial"/>
              <w:bCs/>
            </w:rPr>
            <w:t>© Nokia 2017</w:t>
          </w:r>
        </w:p>
      </w:tc>
      <w:tc>
        <w:tcPr>
          <w:tcW w:w="850" w:type="dxa"/>
          <w:vAlign w:val="center"/>
          <w:hideMark/>
        </w:tcPr>
        <w:p w14:paraId="252D77D5" w14:textId="77777777" w:rsidR="006E684E" w:rsidRPr="008E3E41" w:rsidRDefault="006E684E" w:rsidP="007A3ED6">
          <w:pPr>
            <w:pStyle w:val="Footer"/>
            <w:ind w:right="400"/>
            <w:jc w:val="right"/>
          </w:pPr>
        </w:p>
      </w:tc>
    </w:tr>
  </w:tbl>
  <w:p w14:paraId="24A69542" w14:textId="77777777" w:rsidR="006E684E" w:rsidRPr="00217177" w:rsidRDefault="006E684E" w:rsidP="0058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page" w:tblpX="1135" w:tblpY="13609"/>
      <w:tblW w:w="2835" w:type="dxa"/>
      <w:tblLook w:val="04A0" w:firstRow="1" w:lastRow="0" w:firstColumn="1" w:lastColumn="0" w:noHBand="0" w:noVBand="1"/>
    </w:tblPr>
    <w:tblGrid>
      <w:gridCol w:w="2835"/>
    </w:tblGrid>
    <w:tr w:rsidR="006E684E" w:rsidRPr="00493E95" w14:paraId="649D81D4" w14:textId="77777777" w:rsidTr="006851FE">
      <w:trPr>
        <w:trHeight w:val="1134"/>
      </w:trPr>
      <w:tc>
        <w:tcPr>
          <w:tcW w:w="2835" w:type="dxa"/>
          <w:shd w:val="clear" w:color="auto" w:fill="auto"/>
        </w:tcPr>
        <w:p w14:paraId="1D7A3482" w14:textId="77777777" w:rsidR="006E684E" w:rsidRPr="006851FE" w:rsidRDefault="006E684E" w:rsidP="006851FE">
          <w:pPr>
            <w:pStyle w:val="Recipient"/>
            <w:tabs>
              <w:tab w:val="clear" w:pos="1134"/>
              <w:tab w:val="clear" w:pos="2268"/>
              <w:tab w:val="clear" w:pos="3402"/>
            </w:tabs>
            <w:spacing w:before="0" w:after="0"/>
            <w:ind w:right="-250"/>
            <w:rPr>
              <w:rFonts w:cs="Arial"/>
              <w:b/>
              <w:sz w:val="18"/>
            </w:rPr>
          </w:pPr>
          <w:r w:rsidRPr="006851FE">
            <w:rPr>
              <w:rFonts w:cs="Arial"/>
              <w:b/>
              <w:sz w:val="18"/>
            </w:rPr>
            <w:t>Legal Address:</w:t>
          </w:r>
        </w:p>
        <w:p w14:paraId="743D1B8A" w14:textId="77777777" w:rsidR="006E684E" w:rsidRPr="006851FE" w:rsidRDefault="006E684E" w:rsidP="006851FE">
          <w:pPr>
            <w:pStyle w:val="Recaddress"/>
            <w:tabs>
              <w:tab w:val="clear" w:pos="1134"/>
              <w:tab w:val="clear" w:pos="2268"/>
              <w:tab w:val="clear" w:pos="3402"/>
              <w:tab w:val="left" w:pos="4669"/>
            </w:tabs>
            <w:spacing w:before="0" w:after="0"/>
            <w:ind w:right="-250"/>
            <w:rPr>
              <w:rFonts w:cs="Arial"/>
              <w:sz w:val="18"/>
            </w:rPr>
          </w:pPr>
          <w:r>
            <w:rPr>
              <w:rFonts w:cs="Arial"/>
              <w:sz w:val="18"/>
            </w:rPr>
            <w:t>Nokia</w:t>
          </w:r>
        </w:p>
        <w:p w14:paraId="675685CD" w14:textId="77777777" w:rsidR="006E684E" w:rsidRPr="006851FE" w:rsidRDefault="006E684E" w:rsidP="006851FE">
          <w:pPr>
            <w:pStyle w:val="Recaddress"/>
            <w:tabs>
              <w:tab w:val="clear" w:pos="1134"/>
              <w:tab w:val="clear" w:pos="2268"/>
              <w:tab w:val="clear" w:pos="3402"/>
              <w:tab w:val="left" w:pos="4669"/>
            </w:tabs>
            <w:spacing w:before="0" w:after="0"/>
            <w:ind w:right="-250"/>
            <w:rPr>
              <w:rFonts w:cs="Arial"/>
              <w:sz w:val="18"/>
            </w:rPr>
          </w:pPr>
          <w:r>
            <w:rPr>
              <w:rFonts w:cs="Arial"/>
              <w:sz w:val="18"/>
            </w:rPr>
            <w:t>XYZ (replace with legal suffix)</w:t>
          </w:r>
        </w:p>
        <w:p w14:paraId="7D57EF4C" w14:textId="77777777" w:rsidR="006E684E" w:rsidRPr="006851FE" w:rsidRDefault="006E684E" w:rsidP="006851FE">
          <w:pPr>
            <w:pStyle w:val="Recaddress"/>
            <w:tabs>
              <w:tab w:val="clear" w:pos="1134"/>
              <w:tab w:val="clear" w:pos="2268"/>
              <w:tab w:val="clear" w:pos="3402"/>
              <w:tab w:val="left" w:pos="4669"/>
            </w:tabs>
            <w:spacing w:before="0" w:after="0"/>
            <w:ind w:right="-250"/>
            <w:rPr>
              <w:rFonts w:cs="Arial"/>
              <w:sz w:val="18"/>
            </w:rPr>
          </w:pPr>
          <w:r>
            <w:rPr>
              <w:rFonts w:cs="Arial"/>
              <w:sz w:val="18"/>
            </w:rPr>
            <w:t>Address 123</w:t>
          </w:r>
        </w:p>
        <w:p w14:paraId="3184310B" w14:textId="77777777" w:rsidR="006E684E" w:rsidRPr="006851FE" w:rsidRDefault="006E684E" w:rsidP="006851FE">
          <w:pPr>
            <w:pStyle w:val="Recaddress"/>
            <w:tabs>
              <w:tab w:val="clear" w:pos="1134"/>
              <w:tab w:val="clear" w:pos="2268"/>
              <w:tab w:val="clear" w:pos="3402"/>
              <w:tab w:val="left" w:pos="4669"/>
            </w:tabs>
            <w:spacing w:before="0" w:after="0"/>
            <w:ind w:right="-250"/>
            <w:rPr>
              <w:rFonts w:cs="Arial"/>
              <w:sz w:val="18"/>
            </w:rPr>
          </w:pPr>
          <w:r>
            <w:rPr>
              <w:rFonts w:cs="Arial"/>
              <w:sz w:val="18"/>
            </w:rPr>
            <w:t>POSTCODE City</w:t>
          </w:r>
        </w:p>
        <w:p w14:paraId="375A4558" w14:textId="77777777" w:rsidR="006E684E" w:rsidRPr="006851FE" w:rsidRDefault="006E684E" w:rsidP="006851FE">
          <w:pPr>
            <w:pStyle w:val="Recaddress"/>
            <w:tabs>
              <w:tab w:val="clear" w:pos="1134"/>
              <w:tab w:val="clear" w:pos="2268"/>
              <w:tab w:val="clear" w:pos="3402"/>
              <w:tab w:val="left" w:pos="4669"/>
            </w:tabs>
            <w:spacing w:before="0" w:after="0"/>
            <w:ind w:right="-250"/>
            <w:rPr>
              <w:rFonts w:cs="Arial"/>
              <w:sz w:val="18"/>
            </w:rPr>
          </w:pPr>
          <w:r>
            <w:rPr>
              <w:rFonts w:cs="Arial"/>
              <w:sz w:val="18"/>
            </w:rPr>
            <w:t>Country</w:t>
          </w:r>
        </w:p>
        <w:p w14:paraId="1D230C59" w14:textId="77777777" w:rsidR="006E684E" w:rsidRPr="006851FE" w:rsidRDefault="006E684E" w:rsidP="006851FE">
          <w:pPr>
            <w:pStyle w:val="Recaddress"/>
            <w:tabs>
              <w:tab w:val="left" w:pos="4669"/>
            </w:tabs>
            <w:spacing w:before="0" w:after="0"/>
            <w:ind w:right="-250"/>
            <w:rPr>
              <w:rFonts w:cs="Arial"/>
              <w:sz w:val="18"/>
            </w:rPr>
          </w:pPr>
          <w:r>
            <w:rPr>
              <w:rFonts w:cs="Arial"/>
              <w:sz w:val="18"/>
            </w:rPr>
            <w:t xml:space="preserve">VAT ID: (insert full VAT </w:t>
          </w:r>
          <w:proofErr w:type="gramStart"/>
          <w:r>
            <w:rPr>
              <w:rFonts w:cs="Arial"/>
              <w:sz w:val="18"/>
            </w:rPr>
            <w:t>number )</w:t>
          </w:r>
          <w:proofErr w:type="gramEnd"/>
        </w:p>
      </w:tc>
    </w:tr>
  </w:tbl>
  <w:p w14:paraId="098A9782" w14:textId="77777777" w:rsidR="006E684E" w:rsidRPr="006851FE" w:rsidRDefault="006E684E" w:rsidP="006851FE">
    <w:pPr>
      <w:pStyle w:val="Footer"/>
      <w:tabs>
        <w:tab w:val="clear" w:pos="5103"/>
        <w:tab w:val="clear" w:pos="10206"/>
        <w:tab w:val="left" w:pos="4536"/>
      </w:tabs>
      <w:jc w:val="right"/>
    </w:pPr>
  </w:p>
  <w:tbl>
    <w:tblPr>
      <w:tblStyle w:val="TableGrid"/>
      <w:tblW w:w="10557" w:type="dxa"/>
      <w:tblInd w:w="-3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8"/>
      <w:gridCol w:w="5279"/>
    </w:tblGrid>
    <w:tr w:rsidR="006E684E" w:rsidRPr="006851FE" w14:paraId="512559B3" w14:textId="77777777" w:rsidTr="002E06EB">
      <w:trPr>
        <w:trHeight w:val="325"/>
      </w:trPr>
      <w:tc>
        <w:tcPr>
          <w:tcW w:w="5103" w:type="dxa"/>
        </w:tcPr>
        <w:p w14:paraId="24E30283" w14:textId="77777777" w:rsidR="006E684E" w:rsidRPr="006851FE" w:rsidRDefault="006E684E" w:rsidP="00EC2A3E">
          <w:pPr>
            <w:pStyle w:val="Footer"/>
            <w:tabs>
              <w:tab w:val="clear" w:pos="5103"/>
              <w:tab w:val="clear" w:pos="10206"/>
              <w:tab w:val="left" w:pos="4117"/>
            </w:tabs>
          </w:pPr>
          <w:r w:rsidRPr="006851FE">
            <w:t>www.nokia.com</w:t>
          </w:r>
          <w:r>
            <w:tab/>
          </w:r>
        </w:p>
      </w:tc>
      <w:tc>
        <w:tcPr>
          <w:tcW w:w="5103" w:type="dxa"/>
        </w:tcPr>
        <w:p w14:paraId="33E41C7B" w14:textId="77777777" w:rsidR="006E684E" w:rsidRPr="006851FE" w:rsidRDefault="002E28D3" w:rsidP="006851FE">
          <w:pPr>
            <w:pStyle w:val="Footer"/>
            <w:tabs>
              <w:tab w:val="clear" w:pos="5103"/>
              <w:tab w:val="clear" w:pos="10206"/>
              <w:tab w:val="left" w:pos="4536"/>
            </w:tabs>
            <w:jc w:val="right"/>
          </w:pPr>
          <w:r w:rsidRPr="006851FE">
            <w:fldChar w:fldCharType="begin"/>
          </w:r>
          <w:r w:rsidR="006E684E" w:rsidRPr="006851FE">
            <w:instrText xml:space="preserve"> PAGE  \* MERGEFORMAT </w:instrText>
          </w:r>
          <w:r w:rsidRPr="006851FE">
            <w:fldChar w:fldCharType="separate"/>
          </w:r>
          <w:r w:rsidR="006E684E">
            <w:rPr>
              <w:noProof/>
            </w:rPr>
            <w:t>1</w:t>
          </w:r>
          <w:r w:rsidRPr="006851FE">
            <w:fldChar w:fldCharType="end"/>
          </w:r>
          <w:r w:rsidR="006E684E" w:rsidRPr="006851FE">
            <w:t xml:space="preserve"> (</w:t>
          </w:r>
          <w:fldSimple w:instr=" NUMPAGES  \* MERGEFORMAT ">
            <w:r w:rsidR="006E684E">
              <w:rPr>
                <w:noProof/>
              </w:rPr>
              <w:t>1</w:t>
            </w:r>
          </w:fldSimple>
          <w:r w:rsidR="006E684E" w:rsidRPr="006851FE">
            <w:t>)</w:t>
          </w:r>
        </w:p>
      </w:tc>
    </w:tr>
  </w:tbl>
  <w:p w14:paraId="20EEF8A7" w14:textId="77777777" w:rsidR="006E684E" w:rsidRDefault="006E68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14975" w14:textId="77777777" w:rsidR="003708C6" w:rsidRDefault="003708C6">
      <w:r>
        <w:separator/>
      </w:r>
    </w:p>
  </w:footnote>
  <w:footnote w:type="continuationSeparator" w:id="0">
    <w:p w14:paraId="61BD1835" w14:textId="77777777" w:rsidR="003708C6" w:rsidRDefault="00370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7CE6" w14:textId="77777777" w:rsidR="006E684E" w:rsidRDefault="006E684E" w:rsidP="003F59A6">
    <w:pPr>
      <w:pStyle w:val="Header"/>
      <w:tabs>
        <w:tab w:val="clear" w:pos="5103"/>
        <w:tab w:val="clear" w:pos="10206"/>
      </w:tabs>
    </w:pPr>
    <w:r>
      <w:rPr>
        <w:noProof/>
        <w:lang w:val="en-US" w:eastAsia="en-US"/>
      </w:rPr>
      <w:drawing>
        <wp:anchor distT="0" distB="0" distL="114300" distR="114300" simplePos="0" relativeHeight="251659264" behindDoc="1" locked="0" layoutInCell="1" allowOverlap="1">
          <wp:simplePos x="0" y="0"/>
          <wp:positionH relativeFrom="page">
            <wp:posOffset>730598</wp:posOffset>
          </wp:positionH>
          <wp:positionV relativeFrom="paragraph">
            <wp:posOffset>21920</wp:posOffset>
          </wp:positionV>
          <wp:extent cx="950024" cy="1569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e_27m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50024" cy="156960"/>
                  </a:xfrm>
                  <a:prstGeom prst="rect">
                    <a:avLst/>
                  </a:prstGeom>
                  <a:noFill/>
                  <a:ln>
                    <a:noFill/>
                  </a:ln>
                </pic:spPr>
              </pic:pic>
            </a:graphicData>
          </a:graphic>
        </wp:anchor>
      </w:drawing>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2C98B" w14:textId="77777777" w:rsidR="006E684E" w:rsidRDefault="006E684E" w:rsidP="00491A1A">
    <w:pPr>
      <w:pStyle w:val="Header"/>
      <w:ind w:left="-142"/>
    </w:pPr>
    <w:r>
      <w:rPr>
        <w:noProof/>
        <w:lang w:val="en-US" w:eastAsia="en-US"/>
      </w:rPr>
      <w:drawing>
        <wp:anchor distT="0" distB="0" distL="114300" distR="114300" simplePos="0" relativeHeight="251658240" behindDoc="1" locked="0" layoutInCell="1" allowOverlap="1">
          <wp:simplePos x="0" y="0"/>
          <wp:positionH relativeFrom="page">
            <wp:posOffset>720090</wp:posOffset>
          </wp:positionH>
          <wp:positionV relativeFrom="page">
            <wp:posOffset>386080</wp:posOffset>
          </wp:positionV>
          <wp:extent cx="974880" cy="156960"/>
          <wp:effectExtent l="0" t="0" r="0" b="0"/>
          <wp:wrapNone/>
          <wp:docPr id="2" name="Picture 2" descr="Logotype_27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ype_27m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4880" cy="156960"/>
                  </a:xfrm>
                  <a:prstGeom prst="rect">
                    <a:avLst/>
                  </a:prstGeom>
                  <a:noFill/>
                  <a:ln>
                    <a:noFill/>
                  </a:ln>
                </pic:spPr>
              </pic:pic>
            </a:graphicData>
          </a:graphic>
        </wp:anchor>
      </w:drawing>
    </w:r>
    <w:r>
      <w:tab/>
    </w:r>
    <w:r>
      <w:tab/>
    </w:r>
  </w:p>
  <w:p w14:paraId="5D7AA0FA" w14:textId="77777777" w:rsidR="006E684E" w:rsidRDefault="006E684E" w:rsidP="00A9367D">
    <w:pPr>
      <w:pStyle w:val="Header"/>
    </w:pPr>
  </w:p>
  <w:p w14:paraId="447E7B99" w14:textId="77777777" w:rsidR="006E684E" w:rsidRDefault="006E684E" w:rsidP="00A9367D">
    <w:pPr>
      <w:pStyle w:val="Header"/>
    </w:pPr>
  </w:p>
  <w:p w14:paraId="4358822F" w14:textId="77777777" w:rsidR="006E684E" w:rsidRPr="00A9367D" w:rsidRDefault="006E684E" w:rsidP="00A93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A874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19A80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CE42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C018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0038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ABC49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D670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EE5E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860B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909C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2948A1"/>
    <w:multiLevelType w:val="hybridMultilevel"/>
    <w:tmpl w:val="85A0D53A"/>
    <w:lvl w:ilvl="0" w:tplc="B1C200A8">
      <w:start w:val="1"/>
      <w:numFmt w:val="bullet"/>
      <w:pStyle w:val="P-1-bullet"/>
      <w:lvlText w:val=""/>
      <w:lvlJc w:val="left"/>
      <w:pPr>
        <w:ind w:left="587" w:hanging="360"/>
      </w:pPr>
      <w:rPr>
        <w:rFonts w:ascii="Symbol" w:hAnsi="Symbol" w:hint="default"/>
        <w:color w:val="124191" w:themeColor="background1"/>
      </w:rPr>
    </w:lvl>
    <w:lvl w:ilvl="1" w:tplc="04090003" w:tentative="1">
      <w:start w:val="1"/>
      <w:numFmt w:val="bullet"/>
      <w:lvlText w:val="o"/>
      <w:lvlJc w:val="left"/>
      <w:pPr>
        <w:tabs>
          <w:tab w:val="num" w:pos="4105"/>
        </w:tabs>
        <w:ind w:left="4105" w:hanging="360"/>
      </w:pPr>
      <w:rPr>
        <w:rFonts w:ascii="Courier New" w:hAnsi="Courier New" w:cs="Courier New" w:hint="default"/>
      </w:rPr>
    </w:lvl>
    <w:lvl w:ilvl="2" w:tplc="04090005" w:tentative="1">
      <w:start w:val="1"/>
      <w:numFmt w:val="bullet"/>
      <w:lvlText w:val=""/>
      <w:lvlJc w:val="left"/>
      <w:pPr>
        <w:tabs>
          <w:tab w:val="num" w:pos="4825"/>
        </w:tabs>
        <w:ind w:left="4825" w:hanging="360"/>
      </w:pPr>
      <w:rPr>
        <w:rFonts w:ascii="Wingdings" w:hAnsi="Wingdings" w:hint="default"/>
      </w:rPr>
    </w:lvl>
    <w:lvl w:ilvl="3" w:tplc="04090001" w:tentative="1">
      <w:start w:val="1"/>
      <w:numFmt w:val="bullet"/>
      <w:lvlText w:val=""/>
      <w:lvlJc w:val="left"/>
      <w:pPr>
        <w:tabs>
          <w:tab w:val="num" w:pos="5545"/>
        </w:tabs>
        <w:ind w:left="5545" w:hanging="360"/>
      </w:pPr>
      <w:rPr>
        <w:rFonts w:ascii="Symbol" w:hAnsi="Symbol" w:hint="default"/>
      </w:rPr>
    </w:lvl>
    <w:lvl w:ilvl="4" w:tplc="04090003" w:tentative="1">
      <w:start w:val="1"/>
      <w:numFmt w:val="bullet"/>
      <w:lvlText w:val="o"/>
      <w:lvlJc w:val="left"/>
      <w:pPr>
        <w:tabs>
          <w:tab w:val="num" w:pos="6265"/>
        </w:tabs>
        <w:ind w:left="6265" w:hanging="360"/>
      </w:pPr>
      <w:rPr>
        <w:rFonts w:ascii="Courier New" w:hAnsi="Courier New" w:cs="Courier New" w:hint="default"/>
      </w:rPr>
    </w:lvl>
    <w:lvl w:ilvl="5" w:tplc="04090005" w:tentative="1">
      <w:start w:val="1"/>
      <w:numFmt w:val="bullet"/>
      <w:lvlText w:val=""/>
      <w:lvlJc w:val="left"/>
      <w:pPr>
        <w:tabs>
          <w:tab w:val="num" w:pos="6985"/>
        </w:tabs>
        <w:ind w:left="6985" w:hanging="360"/>
      </w:pPr>
      <w:rPr>
        <w:rFonts w:ascii="Wingdings" w:hAnsi="Wingdings" w:hint="default"/>
      </w:rPr>
    </w:lvl>
    <w:lvl w:ilvl="6" w:tplc="04090001" w:tentative="1">
      <w:start w:val="1"/>
      <w:numFmt w:val="bullet"/>
      <w:lvlText w:val=""/>
      <w:lvlJc w:val="left"/>
      <w:pPr>
        <w:tabs>
          <w:tab w:val="num" w:pos="7705"/>
        </w:tabs>
        <w:ind w:left="7705" w:hanging="360"/>
      </w:pPr>
      <w:rPr>
        <w:rFonts w:ascii="Symbol" w:hAnsi="Symbol" w:hint="default"/>
      </w:rPr>
    </w:lvl>
    <w:lvl w:ilvl="7" w:tplc="04090003" w:tentative="1">
      <w:start w:val="1"/>
      <w:numFmt w:val="bullet"/>
      <w:lvlText w:val="o"/>
      <w:lvlJc w:val="left"/>
      <w:pPr>
        <w:tabs>
          <w:tab w:val="num" w:pos="8425"/>
        </w:tabs>
        <w:ind w:left="8425" w:hanging="360"/>
      </w:pPr>
      <w:rPr>
        <w:rFonts w:ascii="Courier New" w:hAnsi="Courier New" w:cs="Courier New" w:hint="default"/>
      </w:rPr>
    </w:lvl>
    <w:lvl w:ilvl="8" w:tplc="04090005" w:tentative="1">
      <w:start w:val="1"/>
      <w:numFmt w:val="bullet"/>
      <w:lvlText w:val=""/>
      <w:lvlJc w:val="left"/>
      <w:pPr>
        <w:tabs>
          <w:tab w:val="num" w:pos="9145"/>
        </w:tabs>
        <w:ind w:left="9145" w:hanging="360"/>
      </w:pPr>
      <w:rPr>
        <w:rFonts w:ascii="Wingdings" w:hAnsi="Wingdings" w:hint="default"/>
      </w:rPr>
    </w:lvl>
  </w:abstractNum>
  <w:abstractNum w:abstractNumId="11" w15:restartNumberingAfterBreak="0">
    <w:nsid w:val="4C615C17"/>
    <w:multiLevelType w:val="hybridMultilevel"/>
    <w:tmpl w:val="6B169A84"/>
    <w:lvl w:ilvl="0" w:tplc="3F0ABFA4">
      <w:start w:val="1"/>
      <w:numFmt w:val="bullet"/>
      <w:pStyle w:val="P-5-bullet"/>
      <w:lvlText w:val=""/>
      <w:lvlJc w:val="left"/>
      <w:pPr>
        <w:ind w:left="3195" w:hanging="360"/>
      </w:pPr>
      <w:rPr>
        <w:rFonts w:ascii="Symbol" w:hAnsi="Symbol" w:hint="default"/>
        <w:color w:val="124191" w:themeColor="background1"/>
      </w:rPr>
    </w:lvl>
    <w:lvl w:ilvl="1" w:tplc="08090003" w:tentative="1">
      <w:start w:val="1"/>
      <w:numFmt w:val="bullet"/>
      <w:lvlText w:val="o"/>
      <w:lvlJc w:val="left"/>
      <w:pPr>
        <w:ind w:left="3915" w:hanging="360"/>
      </w:pPr>
      <w:rPr>
        <w:rFonts w:ascii="Courier New" w:hAnsi="Courier New" w:cs="Courier New" w:hint="default"/>
      </w:rPr>
    </w:lvl>
    <w:lvl w:ilvl="2" w:tplc="08090005" w:tentative="1">
      <w:start w:val="1"/>
      <w:numFmt w:val="bullet"/>
      <w:lvlText w:val=""/>
      <w:lvlJc w:val="left"/>
      <w:pPr>
        <w:ind w:left="4635" w:hanging="360"/>
      </w:pPr>
      <w:rPr>
        <w:rFonts w:ascii="Wingdings" w:hAnsi="Wingdings" w:hint="default"/>
      </w:rPr>
    </w:lvl>
    <w:lvl w:ilvl="3" w:tplc="08090001" w:tentative="1">
      <w:start w:val="1"/>
      <w:numFmt w:val="bullet"/>
      <w:lvlText w:val=""/>
      <w:lvlJc w:val="left"/>
      <w:pPr>
        <w:ind w:left="5355" w:hanging="360"/>
      </w:pPr>
      <w:rPr>
        <w:rFonts w:ascii="Symbol" w:hAnsi="Symbol" w:hint="default"/>
      </w:rPr>
    </w:lvl>
    <w:lvl w:ilvl="4" w:tplc="08090003" w:tentative="1">
      <w:start w:val="1"/>
      <w:numFmt w:val="bullet"/>
      <w:lvlText w:val="o"/>
      <w:lvlJc w:val="left"/>
      <w:pPr>
        <w:ind w:left="6075" w:hanging="360"/>
      </w:pPr>
      <w:rPr>
        <w:rFonts w:ascii="Courier New" w:hAnsi="Courier New" w:cs="Courier New" w:hint="default"/>
      </w:rPr>
    </w:lvl>
    <w:lvl w:ilvl="5" w:tplc="08090005" w:tentative="1">
      <w:start w:val="1"/>
      <w:numFmt w:val="bullet"/>
      <w:lvlText w:val=""/>
      <w:lvlJc w:val="left"/>
      <w:pPr>
        <w:ind w:left="6795" w:hanging="360"/>
      </w:pPr>
      <w:rPr>
        <w:rFonts w:ascii="Wingdings" w:hAnsi="Wingdings" w:hint="default"/>
      </w:rPr>
    </w:lvl>
    <w:lvl w:ilvl="6" w:tplc="08090001" w:tentative="1">
      <w:start w:val="1"/>
      <w:numFmt w:val="bullet"/>
      <w:lvlText w:val=""/>
      <w:lvlJc w:val="left"/>
      <w:pPr>
        <w:ind w:left="7515" w:hanging="360"/>
      </w:pPr>
      <w:rPr>
        <w:rFonts w:ascii="Symbol" w:hAnsi="Symbol" w:hint="default"/>
      </w:rPr>
    </w:lvl>
    <w:lvl w:ilvl="7" w:tplc="08090003" w:tentative="1">
      <w:start w:val="1"/>
      <w:numFmt w:val="bullet"/>
      <w:lvlText w:val="o"/>
      <w:lvlJc w:val="left"/>
      <w:pPr>
        <w:ind w:left="8235" w:hanging="360"/>
      </w:pPr>
      <w:rPr>
        <w:rFonts w:ascii="Courier New" w:hAnsi="Courier New" w:cs="Courier New" w:hint="default"/>
      </w:rPr>
    </w:lvl>
    <w:lvl w:ilvl="8" w:tplc="08090005" w:tentative="1">
      <w:start w:val="1"/>
      <w:numFmt w:val="bullet"/>
      <w:lvlText w:val=""/>
      <w:lvlJc w:val="left"/>
      <w:pPr>
        <w:ind w:left="8955" w:hanging="360"/>
      </w:pPr>
      <w:rPr>
        <w:rFonts w:ascii="Wingdings" w:hAnsi="Wingdings" w:hint="default"/>
      </w:rPr>
    </w:lvl>
  </w:abstractNum>
  <w:abstractNum w:abstractNumId="12" w15:restartNumberingAfterBreak="0">
    <w:nsid w:val="53D13BE9"/>
    <w:multiLevelType w:val="hybridMultilevel"/>
    <w:tmpl w:val="29A88E08"/>
    <w:lvl w:ilvl="0" w:tplc="0720AAD4">
      <w:start w:val="1"/>
      <w:numFmt w:val="bullet"/>
      <w:pStyle w:val="P-2-bullet"/>
      <w:lvlText w:val=""/>
      <w:lvlJc w:val="left"/>
      <w:pPr>
        <w:ind w:left="1154" w:hanging="360"/>
      </w:pPr>
      <w:rPr>
        <w:rFonts w:ascii="Symbol" w:hAnsi="Symbol" w:hint="default"/>
        <w:color w:val="124191" w:themeColor="background1"/>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5A1B79DA"/>
    <w:multiLevelType w:val="hybridMultilevel"/>
    <w:tmpl w:val="81D44706"/>
    <w:lvl w:ilvl="0" w:tplc="AB22EB4C">
      <w:start w:val="1"/>
      <w:numFmt w:val="bullet"/>
      <w:pStyle w:val="P-3-bullet"/>
      <w:lvlText w:val=""/>
      <w:lvlJc w:val="left"/>
      <w:pPr>
        <w:ind w:left="1721" w:hanging="360"/>
      </w:pPr>
      <w:rPr>
        <w:rFonts w:ascii="Symbol" w:hAnsi="Symbol" w:hint="default"/>
        <w:color w:val="124191" w:themeColor="background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A07847"/>
    <w:multiLevelType w:val="hybridMultilevel"/>
    <w:tmpl w:val="00E21538"/>
    <w:lvl w:ilvl="0" w:tplc="1CD8EB92">
      <w:start w:val="1"/>
      <w:numFmt w:val="bullet"/>
      <w:pStyle w:val="P-4-bullet"/>
      <w:lvlText w:val=""/>
      <w:lvlJc w:val="left"/>
      <w:pPr>
        <w:ind w:left="2628" w:hanging="360"/>
      </w:pPr>
      <w:rPr>
        <w:rFonts w:ascii="Symbol" w:hAnsi="Symbol" w:hint="default"/>
        <w:color w:val="124191" w:themeColor="background1"/>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0BEE"/>
    <w:rsid w:val="00000F1B"/>
    <w:rsid w:val="00006EB5"/>
    <w:rsid w:val="000202A6"/>
    <w:rsid w:val="00025C97"/>
    <w:rsid w:val="000271B9"/>
    <w:rsid w:val="000305F8"/>
    <w:rsid w:val="00032695"/>
    <w:rsid w:val="00050B1F"/>
    <w:rsid w:val="000522AB"/>
    <w:rsid w:val="00053747"/>
    <w:rsid w:val="00054E73"/>
    <w:rsid w:val="000568B6"/>
    <w:rsid w:val="00057CFB"/>
    <w:rsid w:val="00063104"/>
    <w:rsid w:val="0007229C"/>
    <w:rsid w:val="00074225"/>
    <w:rsid w:val="00077780"/>
    <w:rsid w:val="00085F67"/>
    <w:rsid w:val="00087551"/>
    <w:rsid w:val="000906A9"/>
    <w:rsid w:val="000A6F14"/>
    <w:rsid w:val="000D11D3"/>
    <w:rsid w:val="000E0437"/>
    <w:rsid w:val="000E1FB5"/>
    <w:rsid w:val="000E2258"/>
    <w:rsid w:val="000F1765"/>
    <w:rsid w:val="000F7C62"/>
    <w:rsid w:val="00104C75"/>
    <w:rsid w:val="00107051"/>
    <w:rsid w:val="0011384F"/>
    <w:rsid w:val="00116C30"/>
    <w:rsid w:val="00136E64"/>
    <w:rsid w:val="00165F0C"/>
    <w:rsid w:val="0017213B"/>
    <w:rsid w:val="00180A16"/>
    <w:rsid w:val="001972AD"/>
    <w:rsid w:val="001B2DF7"/>
    <w:rsid w:val="001D53F5"/>
    <w:rsid w:val="001D55D3"/>
    <w:rsid w:val="001D7DB1"/>
    <w:rsid w:val="001E4103"/>
    <w:rsid w:val="001E45E4"/>
    <w:rsid w:val="001F4666"/>
    <w:rsid w:val="002024CB"/>
    <w:rsid w:val="0020565A"/>
    <w:rsid w:val="00217177"/>
    <w:rsid w:val="00222DE4"/>
    <w:rsid w:val="002242C2"/>
    <w:rsid w:val="0023230E"/>
    <w:rsid w:val="00241671"/>
    <w:rsid w:val="00253181"/>
    <w:rsid w:val="00254C1C"/>
    <w:rsid w:val="00260FC2"/>
    <w:rsid w:val="002613F7"/>
    <w:rsid w:val="002678B7"/>
    <w:rsid w:val="002801F6"/>
    <w:rsid w:val="00286EF6"/>
    <w:rsid w:val="00293F08"/>
    <w:rsid w:val="00296029"/>
    <w:rsid w:val="002C1303"/>
    <w:rsid w:val="002C1F78"/>
    <w:rsid w:val="002C3720"/>
    <w:rsid w:val="002C4AC3"/>
    <w:rsid w:val="002C4FE7"/>
    <w:rsid w:val="002C5437"/>
    <w:rsid w:val="002C584B"/>
    <w:rsid w:val="002D044F"/>
    <w:rsid w:val="002E06EB"/>
    <w:rsid w:val="002E0F08"/>
    <w:rsid w:val="002E28D3"/>
    <w:rsid w:val="002E4143"/>
    <w:rsid w:val="002F57E6"/>
    <w:rsid w:val="00303D77"/>
    <w:rsid w:val="00314C8B"/>
    <w:rsid w:val="0032336E"/>
    <w:rsid w:val="0032776A"/>
    <w:rsid w:val="00330905"/>
    <w:rsid w:val="00331005"/>
    <w:rsid w:val="0033235F"/>
    <w:rsid w:val="00345EB6"/>
    <w:rsid w:val="00354CE3"/>
    <w:rsid w:val="00361909"/>
    <w:rsid w:val="00364AE0"/>
    <w:rsid w:val="003708C6"/>
    <w:rsid w:val="00374908"/>
    <w:rsid w:val="0038282C"/>
    <w:rsid w:val="003841EB"/>
    <w:rsid w:val="00393C34"/>
    <w:rsid w:val="003A615D"/>
    <w:rsid w:val="003B493A"/>
    <w:rsid w:val="003B6C28"/>
    <w:rsid w:val="003B790D"/>
    <w:rsid w:val="003C4B17"/>
    <w:rsid w:val="003C7523"/>
    <w:rsid w:val="003F0F56"/>
    <w:rsid w:val="003F583C"/>
    <w:rsid w:val="003F59A6"/>
    <w:rsid w:val="0040571C"/>
    <w:rsid w:val="00412F91"/>
    <w:rsid w:val="00426436"/>
    <w:rsid w:val="00435E82"/>
    <w:rsid w:val="00440BEE"/>
    <w:rsid w:val="0044432A"/>
    <w:rsid w:val="004458E0"/>
    <w:rsid w:val="00453BF9"/>
    <w:rsid w:val="004540BE"/>
    <w:rsid w:val="004567B9"/>
    <w:rsid w:val="00463A50"/>
    <w:rsid w:val="0048113A"/>
    <w:rsid w:val="0048496A"/>
    <w:rsid w:val="00486AE1"/>
    <w:rsid w:val="004913C7"/>
    <w:rsid w:val="00491A1A"/>
    <w:rsid w:val="00493E95"/>
    <w:rsid w:val="00496F37"/>
    <w:rsid w:val="004A0638"/>
    <w:rsid w:val="004D273A"/>
    <w:rsid w:val="004F18F4"/>
    <w:rsid w:val="004F77E7"/>
    <w:rsid w:val="00500C12"/>
    <w:rsid w:val="005018C2"/>
    <w:rsid w:val="005031DE"/>
    <w:rsid w:val="00503A21"/>
    <w:rsid w:val="00510515"/>
    <w:rsid w:val="00510AE2"/>
    <w:rsid w:val="005121EA"/>
    <w:rsid w:val="00520760"/>
    <w:rsid w:val="0052197C"/>
    <w:rsid w:val="00531056"/>
    <w:rsid w:val="00534571"/>
    <w:rsid w:val="00540548"/>
    <w:rsid w:val="005409D6"/>
    <w:rsid w:val="00541FDA"/>
    <w:rsid w:val="00545149"/>
    <w:rsid w:val="0054714F"/>
    <w:rsid w:val="00561F5B"/>
    <w:rsid w:val="00570B61"/>
    <w:rsid w:val="005721FF"/>
    <w:rsid w:val="00576A2E"/>
    <w:rsid w:val="00580295"/>
    <w:rsid w:val="0058262B"/>
    <w:rsid w:val="00584C87"/>
    <w:rsid w:val="00587402"/>
    <w:rsid w:val="00587BBC"/>
    <w:rsid w:val="0059158D"/>
    <w:rsid w:val="00594209"/>
    <w:rsid w:val="005C43D3"/>
    <w:rsid w:val="005D5441"/>
    <w:rsid w:val="005D73A9"/>
    <w:rsid w:val="005E4F9F"/>
    <w:rsid w:val="005E51BE"/>
    <w:rsid w:val="0060417F"/>
    <w:rsid w:val="00605CFE"/>
    <w:rsid w:val="00612923"/>
    <w:rsid w:val="0062032D"/>
    <w:rsid w:val="00620AE2"/>
    <w:rsid w:val="00624642"/>
    <w:rsid w:val="00624DE0"/>
    <w:rsid w:val="0062543C"/>
    <w:rsid w:val="00633EB7"/>
    <w:rsid w:val="0063549F"/>
    <w:rsid w:val="00646C3D"/>
    <w:rsid w:val="00647922"/>
    <w:rsid w:val="006614FC"/>
    <w:rsid w:val="00672CEE"/>
    <w:rsid w:val="006755C9"/>
    <w:rsid w:val="006846C1"/>
    <w:rsid w:val="006851FE"/>
    <w:rsid w:val="006A08C8"/>
    <w:rsid w:val="006A5B5B"/>
    <w:rsid w:val="006B7EB8"/>
    <w:rsid w:val="006C6D09"/>
    <w:rsid w:val="006D7CA7"/>
    <w:rsid w:val="006E5FF6"/>
    <w:rsid w:val="006E684E"/>
    <w:rsid w:val="006F11A2"/>
    <w:rsid w:val="006F2164"/>
    <w:rsid w:val="006F55CE"/>
    <w:rsid w:val="006F6C92"/>
    <w:rsid w:val="00700D92"/>
    <w:rsid w:val="007039C3"/>
    <w:rsid w:val="00707108"/>
    <w:rsid w:val="007138F2"/>
    <w:rsid w:val="00723C61"/>
    <w:rsid w:val="00725963"/>
    <w:rsid w:val="00727477"/>
    <w:rsid w:val="00727A1F"/>
    <w:rsid w:val="007343EB"/>
    <w:rsid w:val="0075310C"/>
    <w:rsid w:val="00754D5D"/>
    <w:rsid w:val="00755CE9"/>
    <w:rsid w:val="00756A83"/>
    <w:rsid w:val="00761785"/>
    <w:rsid w:val="0076357C"/>
    <w:rsid w:val="007650AF"/>
    <w:rsid w:val="00767A1E"/>
    <w:rsid w:val="007771AA"/>
    <w:rsid w:val="007771BF"/>
    <w:rsid w:val="007A0513"/>
    <w:rsid w:val="007A08D5"/>
    <w:rsid w:val="007A0F8E"/>
    <w:rsid w:val="007A3ED6"/>
    <w:rsid w:val="007A6E02"/>
    <w:rsid w:val="007B4B7E"/>
    <w:rsid w:val="007C0586"/>
    <w:rsid w:val="007C0D08"/>
    <w:rsid w:val="007C1236"/>
    <w:rsid w:val="007C37F5"/>
    <w:rsid w:val="007C7D8B"/>
    <w:rsid w:val="007D2254"/>
    <w:rsid w:val="007E4881"/>
    <w:rsid w:val="007E5DB8"/>
    <w:rsid w:val="007E65C6"/>
    <w:rsid w:val="007F0DF7"/>
    <w:rsid w:val="007F47DF"/>
    <w:rsid w:val="007F7563"/>
    <w:rsid w:val="007F7928"/>
    <w:rsid w:val="0080145A"/>
    <w:rsid w:val="0080527E"/>
    <w:rsid w:val="008147B5"/>
    <w:rsid w:val="008219E7"/>
    <w:rsid w:val="00835104"/>
    <w:rsid w:val="008367C2"/>
    <w:rsid w:val="00870664"/>
    <w:rsid w:val="00872AA7"/>
    <w:rsid w:val="008759A9"/>
    <w:rsid w:val="00890556"/>
    <w:rsid w:val="00895B90"/>
    <w:rsid w:val="008A17FB"/>
    <w:rsid w:val="008A2459"/>
    <w:rsid w:val="008B1D45"/>
    <w:rsid w:val="008B3D9D"/>
    <w:rsid w:val="008D30B3"/>
    <w:rsid w:val="008D36FF"/>
    <w:rsid w:val="008D650A"/>
    <w:rsid w:val="008E3E41"/>
    <w:rsid w:val="008E6279"/>
    <w:rsid w:val="008F0B2D"/>
    <w:rsid w:val="00902325"/>
    <w:rsid w:val="009050D8"/>
    <w:rsid w:val="00910708"/>
    <w:rsid w:val="00915708"/>
    <w:rsid w:val="00915C05"/>
    <w:rsid w:val="0091732F"/>
    <w:rsid w:val="00926C38"/>
    <w:rsid w:val="0094021E"/>
    <w:rsid w:val="009457F7"/>
    <w:rsid w:val="009471F1"/>
    <w:rsid w:val="00960DF3"/>
    <w:rsid w:val="00974049"/>
    <w:rsid w:val="0098360E"/>
    <w:rsid w:val="00995E64"/>
    <w:rsid w:val="009A002E"/>
    <w:rsid w:val="009A2AE2"/>
    <w:rsid w:val="009A64D5"/>
    <w:rsid w:val="009C471F"/>
    <w:rsid w:val="009C58C5"/>
    <w:rsid w:val="009C5FE7"/>
    <w:rsid w:val="009C6DEE"/>
    <w:rsid w:val="009C6E78"/>
    <w:rsid w:val="009C6FAE"/>
    <w:rsid w:val="009D225D"/>
    <w:rsid w:val="009D56A8"/>
    <w:rsid w:val="009E3F81"/>
    <w:rsid w:val="009F14FF"/>
    <w:rsid w:val="009F4E5F"/>
    <w:rsid w:val="009F7D14"/>
    <w:rsid w:val="00A023F6"/>
    <w:rsid w:val="00A16E16"/>
    <w:rsid w:val="00A24A5D"/>
    <w:rsid w:val="00A2642D"/>
    <w:rsid w:val="00A2704F"/>
    <w:rsid w:val="00A313DE"/>
    <w:rsid w:val="00A31F8F"/>
    <w:rsid w:val="00A515EB"/>
    <w:rsid w:val="00A53192"/>
    <w:rsid w:val="00A53472"/>
    <w:rsid w:val="00A53580"/>
    <w:rsid w:val="00A601D5"/>
    <w:rsid w:val="00A6467A"/>
    <w:rsid w:val="00A9367D"/>
    <w:rsid w:val="00AA7F56"/>
    <w:rsid w:val="00AB759E"/>
    <w:rsid w:val="00AC0684"/>
    <w:rsid w:val="00AC3C2B"/>
    <w:rsid w:val="00AD195C"/>
    <w:rsid w:val="00AE46B3"/>
    <w:rsid w:val="00AF39D0"/>
    <w:rsid w:val="00AF3A07"/>
    <w:rsid w:val="00B15BCC"/>
    <w:rsid w:val="00B24CB4"/>
    <w:rsid w:val="00B251CC"/>
    <w:rsid w:val="00B365DD"/>
    <w:rsid w:val="00B5435C"/>
    <w:rsid w:val="00B632E2"/>
    <w:rsid w:val="00B768E8"/>
    <w:rsid w:val="00B857BC"/>
    <w:rsid w:val="00B96604"/>
    <w:rsid w:val="00BA0CFE"/>
    <w:rsid w:val="00BA2BDC"/>
    <w:rsid w:val="00BA40E9"/>
    <w:rsid w:val="00BC17DE"/>
    <w:rsid w:val="00BC1D8B"/>
    <w:rsid w:val="00BC2BEB"/>
    <w:rsid w:val="00BC33A6"/>
    <w:rsid w:val="00BC6586"/>
    <w:rsid w:val="00BE0079"/>
    <w:rsid w:val="00C00E7C"/>
    <w:rsid w:val="00C06DBE"/>
    <w:rsid w:val="00C12196"/>
    <w:rsid w:val="00C136F6"/>
    <w:rsid w:val="00C1452A"/>
    <w:rsid w:val="00C15273"/>
    <w:rsid w:val="00C20822"/>
    <w:rsid w:val="00C26E3E"/>
    <w:rsid w:val="00C31A99"/>
    <w:rsid w:val="00C3256C"/>
    <w:rsid w:val="00C3339E"/>
    <w:rsid w:val="00C41669"/>
    <w:rsid w:val="00C52236"/>
    <w:rsid w:val="00C52CFA"/>
    <w:rsid w:val="00C545CF"/>
    <w:rsid w:val="00C547B2"/>
    <w:rsid w:val="00C55605"/>
    <w:rsid w:val="00C570C9"/>
    <w:rsid w:val="00C6106D"/>
    <w:rsid w:val="00C65A13"/>
    <w:rsid w:val="00C73D45"/>
    <w:rsid w:val="00CA1995"/>
    <w:rsid w:val="00CB35F4"/>
    <w:rsid w:val="00CB7690"/>
    <w:rsid w:val="00CD5895"/>
    <w:rsid w:val="00CE6662"/>
    <w:rsid w:val="00CF3A80"/>
    <w:rsid w:val="00D01429"/>
    <w:rsid w:val="00D0577B"/>
    <w:rsid w:val="00D13F87"/>
    <w:rsid w:val="00D17B68"/>
    <w:rsid w:val="00D21E73"/>
    <w:rsid w:val="00D22380"/>
    <w:rsid w:val="00D279FB"/>
    <w:rsid w:val="00D33979"/>
    <w:rsid w:val="00D438B1"/>
    <w:rsid w:val="00D44EC3"/>
    <w:rsid w:val="00D533A9"/>
    <w:rsid w:val="00D678DF"/>
    <w:rsid w:val="00D733AB"/>
    <w:rsid w:val="00D81177"/>
    <w:rsid w:val="00DA54CB"/>
    <w:rsid w:val="00DA5D5E"/>
    <w:rsid w:val="00DD027F"/>
    <w:rsid w:val="00DD14CF"/>
    <w:rsid w:val="00DD359A"/>
    <w:rsid w:val="00DD4B4A"/>
    <w:rsid w:val="00DD598F"/>
    <w:rsid w:val="00DF2DDE"/>
    <w:rsid w:val="00DF6CBE"/>
    <w:rsid w:val="00DF6D42"/>
    <w:rsid w:val="00E01133"/>
    <w:rsid w:val="00E172C8"/>
    <w:rsid w:val="00E239B6"/>
    <w:rsid w:val="00E25843"/>
    <w:rsid w:val="00E31CA0"/>
    <w:rsid w:val="00E33A87"/>
    <w:rsid w:val="00E41C7E"/>
    <w:rsid w:val="00E50844"/>
    <w:rsid w:val="00E723CF"/>
    <w:rsid w:val="00E73693"/>
    <w:rsid w:val="00E75EFE"/>
    <w:rsid w:val="00E8707D"/>
    <w:rsid w:val="00E876DE"/>
    <w:rsid w:val="00E9196C"/>
    <w:rsid w:val="00E9323A"/>
    <w:rsid w:val="00EC2A3E"/>
    <w:rsid w:val="00ED321C"/>
    <w:rsid w:val="00ED63A6"/>
    <w:rsid w:val="00EE6E12"/>
    <w:rsid w:val="00EE76BA"/>
    <w:rsid w:val="00F02007"/>
    <w:rsid w:val="00F027F2"/>
    <w:rsid w:val="00F02C73"/>
    <w:rsid w:val="00F22445"/>
    <w:rsid w:val="00F2263B"/>
    <w:rsid w:val="00F228B1"/>
    <w:rsid w:val="00F430F2"/>
    <w:rsid w:val="00F46044"/>
    <w:rsid w:val="00F600D8"/>
    <w:rsid w:val="00F609D8"/>
    <w:rsid w:val="00F66506"/>
    <w:rsid w:val="00F71749"/>
    <w:rsid w:val="00F8356D"/>
    <w:rsid w:val="00F933E3"/>
    <w:rsid w:val="00F94653"/>
    <w:rsid w:val="00FB3238"/>
    <w:rsid w:val="00FB6C9C"/>
    <w:rsid w:val="00FB79A3"/>
    <w:rsid w:val="00FC4426"/>
    <w:rsid w:val="00FE0535"/>
    <w:rsid w:val="00FE06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5A6014C"/>
  <w15:docId w15:val="{65497E8F-1BB3-4717-AF35-0B864CEF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okia Pure Text" w:eastAsia="Times New Roman" w:hAnsi="Nokia Pure Text"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0618"/>
    <w:pPr>
      <w:tabs>
        <w:tab w:val="left" w:pos="1134"/>
        <w:tab w:val="left" w:pos="2268"/>
        <w:tab w:val="left" w:pos="3402"/>
        <w:tab w:val="left" w:pos="4536"/>
        <w:tab w:val="left" w:pos="5670"/>
        <w:tab w:val="left" w:pos="6804"/>
        <w:tab w:val="left" w:pos="7938"/>
        <w:tab w:val="left" w:pos="9072"/>
      </w:tabs>
      <w:spacing w:before="120" w:after="120"/>
    </w:pPr>
    <w:rPr>
      <w:rFonts w:asciiTheme="minorHAnsi" w:hAnsiTheme="minorHAnsi"/>
      <w:color w:val="687170" w:themeColor="text2"/>
    </w:rPr>
  </w:style>
  <w:style w:type="paragraph" w:styleId="Heading1">
    <w:name w:val="heading 1"/>
    <w:basedOn w:val="Heading2"/>
    <w:next w:val="Para"/>
    <w:qFormat/>
    <w:rsid w:val="00700D92"/>
    <w:pPr>
      <w:spacing w:before="320" w:after="240"/>
      <w:outlineLvl w:val="0"/>
    </w:pPr>
    <w:rPr>
      <w:bCs w:val="0"/>
      <w:kern w:val="32"/>
      <w:sz w:val="48"/>
      <w:szCs w:val="48"/>
    </w:rPr>
  </w:style>
  <w:style w:type="paragraph" w:styleId="Heading2">
    <w:name w:val="heading 2"/>
    <w:basedOn w:val="Normal"/>
    <w:next w:val="Para"/>
    <w:qFormat/>
    <w:rsid w:val="00700D92"/>
    <w:pPr>
      <w:keepNext/>
      <w:keepLines/>
      <w:suppressAutoHyphens/>
      <w:spacing w:before="240" w:after="160"/>
      <w:outlineLvl w:val="1"/>
    </w:pPr>
    <w:rPr>
      <w:rFonts w:asciiTheme="majorHAnsi" w:hAnsiTheme="majorHAnsi" w:cs="Arial"/>
      <w:bCs/>
      <w:iCs/>
      <w:color w:val="124191" w:themeColor="background1"/>
      <w:sz w:val="36"/>
      <w:szCs w:val="36"/>
    </w:rPr>
  </w:style>
  <w:style w:type="paragraph" w:styleId="Heading3">
    <w:name w:val="heading 3"/>
    <w:basedOn w:val="Heading2"/>
    <w:next w:val="Para"/>
    <w:qFormat/>
    <w:rsid w:val="00D533A9"/>
    <w:pPr>
      <w:spacing w:before="180" w:after="180"/>
      <w:outlineLvl w:val="2"/>
    </w:pPr>
    <w:rPr>
      <w:bCs w:val="0"/>
      <w:sz w:val="28"/>
      <w:szCs w:val="24"/>
    </w:rPr>
  </w:style>
  <w:style w:type="paragraph" w:styleId="Heading4">
    <w:name w:val="heading 4"/>
    <w:basedOn w:val="Heading2"/>
    <w:next w:val="Para"/>
    <w:qFormat/>
    <w:rsid w:val="00FE0618"/>
    <w:pPr>
      <w:spacing w:before="120" w:after="120"/>
      <w:outlineLvl w:val="3"/>
    </w:pPr>
    <w:rPr>
      <w:bCs w:val="0"/>
      <w:i/>
      <w:sz w:val="24"/>
      <w:szCs w:val="24"/>
    </w:rPr>
  </w:style>
  <w:style w:type="paragraph" w:styleId="Heading5">
    <w:name w:val="heading 5"/>
    <w:basedOn w:val="Heading2"/>
    <w:next w:val="Para"/>
    <w:qFormat/>
    <w:rsid w:val="00E41C7E"/>
    <w:pPr>
      <w:spacing w:before="120" w:after="120"/>
      <w:outlineLvl w:val="4"/>
    </w:pPr>
    <w:rPr>
      <w:bCs w:val="0"/>
      <w:iCs w:val="0"/>
      <w:sz w:val="24"/>
      <w:szCs w:val="26"/>
    </w:rPr>
  </w:style>
  <w:style w:type="paragraph" w:styleId="Heading6">
    <w:name w:val="heading 6"/>
    <w:basedOn w:val="Heading2"/>
    <w:next w:val="Para"/>
    <w:qFormat/>
    <w:rsid w:val="00E41C7E"/>
    <w:pPr>
      <w:spacing w:before="120" w:after="120"/>
      <w:outlineLvl w:val="5"/>
    </w:pPr>
    <w:rPr>
      <w:bCs w:val="0"/>
      <w:i/>
      <w:sz w:val="22"/>
    </w:rPr>
  </w:style>
  <w:style w:type="paragraph" w:styleId="Heading7">
    <w:name w:val="heading 7"/>
    <w:basedOn w:val="Heading2"/>
    <w:next w:val="Para"/>
    <w:qFormat/>
    <w:rsid w:val="00E41C7E"/>
    <w:pPr>
      <w:spacing w:before="120" w:after="120"/>
      <w:outlineLvl w:val="6"/>
    </w:pPr>
    <w:rPr>
      <w:sz w:val="22"/>
      <w:szCs w:val="24"/>
    </w:rPr>
  </w:style>
  <w:style w:type="paragraph" w:styleId="Heading8">
    <w:name w:val="heading 8"/>
    <w:basedOn w:val="Normal"/>
    <w:next w:val="Para"/>
    <w:qFormat/>
    <w:rsid w:val="00700D92"/>
    <w:pPr>
      <w:outlineLvl w:val="7"/>
    </w:pPr>
    <w:rPr>
      <w:rFonts w:asciiTheme="majorHAnsi" w:hAnsiTheme="majorHAnsi"/>
      <w:i/>
      <w:iCs/>
      <w:color w:val="124191" w:themeColor="background1"/>
      <w:szCs w:val="24"/>
    </w:rPr>
  </w:style>
  <w:style w:type="paragraph" w:styleId="Heading9">
    <w:name w:val="heading 9"/>
    <w:basedOn w:val="Normal"/>
    <w:next w:val="Para"/>
    <w:qFormat/>
    <w:rsid w:val="00700D92"/>
    <w:pPr>
      <w:outlineLvl w:val="8"/>
    </w:pPr>
    <w:rPr>
      <w:rFonts w:asciiTheme="majorHAnsi" w:hAnsiTheme="majorHAnsi" w:cs="Arial"/>
      <w:color w:val="124191"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0618"/>
    <w:pPr>
      <w:tabs>
        <w:tab w:val="clear" w:pos="1134"/>
        <w:tab w:val="clear" w:pos="2268"/>
        <w:tab w:val="clear" w:pos="3402"/>
        <w:tab w:val="clear" w:pos="4536"/>
        <w:tab w:val="clear" w:pos="5670"/>
        <w:tab w:val="clear" w:pos="6804"/>
        <w:tab w:val="clear" w:pos="7938"/>
        <w:tab w:val="clear" w:pos="9072"/>
        <w:tab w:val="center" w:pos="5103"/>
        <w:tab w:val="right" w:pos="10206"/>
      </w:tabs>
      <w:spacing w:before="40" w:after="40"/>
    </w:pPr>
  </w:style>
  <w:style w:type="paragraph" w:styleId="Footer">
    <w:name w:val="footer"/>
    <w:basedOn w:val="Normal"/>
    <w:link w:val="FooterChar"/>
    <w:uiPriority w:val="99"/>
    <w:rsid w:val="00EE6E12"/>
    <w:pPr>
      <w:keepLines/>
      <w:tabs>
        <w:tab w:val="clear" w:pos="1134"/>
        <w:tab w:val="clear" w:pos="2268"/>
        <w:tab w:val="clear" w:pos="3402"/>
        <w:tab w:val="clear" w:pos="4536"/>
        <w:tab w:val="clear" w:pos="5670"/>
        <w:tab w:val="clear" w:pos="6804"/>
        <w:tab w:val="clear" w:pos="7938"/>
        <w:tab w:val="clear" w:pos="9072"/>
        <w:tab w:val="center" w:pos="5103"/>
        <w:tab w:val="right" w:pos="10206"/>
      </w:tabs>
      <w:spacing w:before="40" w:after="40"/>
    </w:pPr>
  </w:style>
  <w:style w:type="paragraph" w:customStyle="1" w:styleId="Multiscript14pt">
    <w:name w:val="Multiscript 14pt"/>
    <w:basedOn w:val="Normal"/>
    <w:rsid w:val="00FE0618"/>
    <w:pPr>
      <w:spacing w:before="180" w:after="180" w:line="340" w:lineRule="exact"/>
    </w:pPr>
    <w:rPr>
      <w:sz w:val="28"/>
      <w:szCs w:val="28"/>
    </w:rPr>
  </w:style>
  <w:style w:type="paragraph" w:customStyle="1" w:styleId="5-P-no-spacing2same">
    <w:name w:val="5-P-no-spacing2same"/>
    <w:basedOn w:val="5-Para"/>
    <w:rsid w:val="00FE0618"/>
    <w:pPr>
      <w:contextualSpacing/>
    </w:pPr>
  </w:style>
  <w:style w:type="paragraph" w:customStyle="1" w:styleId="Para-2">
    <w:name w:val="Para-2"/>
    <w:basedOn w:val="Para"/>
    <w:rsid w:val="00F22445"/>
    <w:pPr>
      <w:ind w:left="1134"/>
    </w:pPr>
  </w:style>
  <w:style w:type="paragraph" w:customStyle="1" w:styleId="Para">
    <w:name w:val="Para"/>
    <w:basedOn w:val="Normal"/>
    <w:rsid w:val="00FE0618"/>
  </w:style>
  <w:style w:type="paragraph" w:customStyle="1" w:styleId="P-1-bullet">
    <w:name w:val="P-1-bullet"/>
    <w:basedOn w:val="Para"/>
    <w:rsid w:val="00700D92"/>
    <w:pPr>
      <w:numPr>
        <w:numId w:val="1"/>
      </w:numPr>
      <w:tabs>
        <w:tab w:val="clear" w:pos="1134"/>
        <w:tab w:val="clear" w:pos="2268"/>
        <w:tab w:val="clear" w:pos="3402"/>
        <w:tab w:val="clear" w:pos="4536"/>
        <w:tab w:val="clear" w:pos="5670"/>
        <w:tab w:val="clear" w:pos="6804"/>
        <w:tab w:val="clear" w:pos="7938"/>
        <w:tab w:val="clear" w:pos="9072"/>
        <w:tab w:val="left" w:pos="567"/>
        <w:tab w:val="left" w:pos="1701"/>
        <w:tab w:val="left" w:pos="2835"/>
        <w:tab w:val="left" w:pos="3969"/>
        <w:tab w:val="left" w:pos="5103"/>
        <w:tab w:val="left" w:pos="6237"/>
        <w:tab w:val="left" w:pos="7371"/>
        <w:tab w:val="left" w:pos="8505"/>
        <w:tab w:val="left" w:pos="9639"/>
      </w:tabs>
    </w:pPr>
  </w:style>
  <w:style w:type="paragraph" w:customStyle="1" w:styleId="P-2-bullet">
    <w:name w:val="P-2-bullet"/>
    <w:basedOn w:val="Para"/>
    <w:rsid w:val="00700D92"/>
    <w:pPr>
      <w:numPr>
        <w:numId w:val="12"/>
      </w:numPr>
    </w:pPr>
  </w:style>
  <w:style w:type="paragraph" w:customStyle="1" w:styleId="Para-1">
    <w:name w:val="Para-1"/>
    <w:basedOn w:val="Para"/>
    <w:rsid w:val="000305F8"/>
    <w:pPr>
      <w:tabs>
        <w:tab w:val="clear" w:pos="1134"/>
        <w:tab w:val="clear" w:pos="2268"/>
        <w:tab w:val="clear" w:pos="3402"/>
        <w:tab w:val="clear" w:pos="4536"/>
        <w:tab w:val="clear" w:pos="5670"/>
        <w:tab w:val="clear" w:pos="6804"/>
        <w:tab w:val="clear" w:pos="7938"/>
        <w:tab w:val="clear" w:pos="9072"/>
        <w:tab w:val="left" w:pos="1701"/>
        <w:tab w:val="left" w:pos="2835"/>
        <w:tab w:val="left" w:pos="3969"/>
        <w:tab w:val="left" w:pos="5103"/>
        <w:tab w:val="left" w:pos="6237"/>
        <w:tab w:val="left" w:pos="7371"/>
        <w:tab w:val="left" w:pos="8505"/>
        <w:tab w:val="left" w:pos="9639"/>
      </w:tabs>
      <w:ind w:left="567"/>
    </w:pPr>
  </w:style>
  <w:style w:type="paragraph" w:customStyle="1" w:styleId="P-3-bullet">
    <w:name w:val="P-3-bullet"/>
    <w:basedOn w:val="Para"/>
    <w:rsid w:val="00700D92"/>
    <w:pPr>
      <w:numPr>
        <w:numId w:val="13"/>
      </w:numPr>
      <w:tabs>
        <w:tab w:val="clear" w:pos="1134"/>
        <w:tab w:val="clear" w:pos="2268"/>
        <w:tab w:val="clear" w:pos="3402"/>
        <w:tab w:val="clear" w:pos="4536"/>
        <w:tab w:val="clear" w:pos="5670"/>
        <w:tab w:val="clear" w:pos="6804"/>
        <w:tab w:val="clear" w:pos="7938"/>
        <w:tab w:val="clear" w:pos="9072"/>
        <w:tab w:val="left" w:pos="1701"/>
        <w:tab w:val="left" w:pos="2835"/>
        <w:tab w:val="left" w:pos="3969"/>
        <w:tab w:val="left" w:pos="5103"/>
        <w:tab w:val="left" w:pos="6237"/>
        <w:tab w:val="left" w:pos="7371"/>
        <w:tab w:val="left" w:pos="8505"/>
        <w:tab w:val="left" w:pos="9639"/>
      </w:tabs>
    </w:pPr>
  </w:style>
  <w:style w:type="paragraph" w:customStyle="1" w:styleId="Recipient">
    <w:name w:val="Recipient"/>
    <w:basedOn w:val="Recaddress"/>
    <w:next w:val="Recaddress"/>
    <w:rsid w:val="00293F08"/>
    <w:pPr>
      <w:spacing w:before="320" w:after="40"/>
    </w:pPr>
  </w:style>
  <w:style w:type="paragraph" w:customStyle="1" w:styleId="Recaddress">
    <w:name w:val="Rec_address"/>
    <w:basedOn w:val="Normal"/>
    <w:link w:val="RecaddressCharChar"/>
    <w:rsid w:val="005C43D3"/>
    <w:pPr>
      <w:keepNext/>
      <w:keepLines/>
      <w:tabs>
        <w:tab w:val="clear" w:pos="4536"/>
        <w:tab w:val="clear" w:pos="5670"/>
        <w:tab w:val="clear" w:pos="6804"/>
        <w:tab w:val="clear" w:pos="7938"/>
        <w:tab w:val="clear" w:pos="9072"/>
      </w:tabs>
      <w:suppressAutoHyphens/>
      <w:ind w:right="4253"/>
      <w:contextualSpacing/>
    </w:pPr>
    <w:rPr>
      <w:sz w:val="22"/>
    </w:rPr>
  </w:style>
  <w:style w:type="character" w:customStyle="1" w:styleId="RecaddressCharChar">
    <w:name w:val="Rec_address Char Char"/>
    <w:link w:val="Recaddress"/>
    <w:rsid w:val="005C43D3"/>
    <w:rPr>
      <w:rFonts w:ascii="Nokia Standard Light" w:hAnsi="Nokia Standard Light"/>
      <w:sz w:val="22"/>
      <w:szCs w:val="22"/>
      <w:lang w:val="en-US" w:eastAsia="en-US" w:bidi="ar-SA"/>
    </w:rPr>
  </w:style>
  <w:style w:type="paragraph" w:customStyle="1" w:styleId="Dateline">
    <w:name w:val="Date line"/>
    <w:basedOn w:val="Para"/>
    <w:next w:val="Recipient"/>
    <w:rsid w:val="00FE0618"/>
    <w:pPr>
      <w:tabs>
        <w:tab w:val="clear" w:pos="1134"/>
        <w:tab w:val="clear" w:pos="2268"/>
        <w:tab w:val="clear" w:pos="3402"/>
        <w:tab w:val="clear" w:pos="4536"/>
        <w:tab w:val="clear" w:pos="5670"/>
        <w:tab w:val="clear" w:pos="6804"/>
        <w:tab w:val="clear" w:pos="7938"/>
        <w:tab w:val="clear" w:pos="9072"/>
        <w:tab w:val="center" w:pos="5103"/>
        <w:tab w:val="right" w:pos="10206"/>
      </w:tabs>
    </w:pPr>
  </w:style>
  <w:style w:type="paragraph" w:customStyle="1" w:styleId="5-B-14pt">
    <w:name w:val="5-B-14pt"/>
    <w:basedOn w:val="5-Para"/>
    <w:rsid w:val="00FE0618"/>
    <w:pPr>
      <w:spacing w:before="160" w:after="160"/>
    </w:pPr>
    <w:rPr>
      <w:b/>
      <w:sz w:val="28"/>
      <w:szCs w:val="28"/>
    </w:rPr>
  </w:style>
  <w:style w:type="paragraph" w:customStyle="1" w:styleId="Normal-no-spacing2same">
    <w:name w:val="Normal-no-spacing2same"/>
    <w:basedOn w:val="Para"/>
    <w:rsid w:val="00FE0618"/>
    <w:pPr>
      <w:contextualSpacing/>
    </w:pPr>
  </w:style>
  <w:style w:type="table" w:styleId="TableGrid">
    <w:name w:val="Table Grid"/>
    <w:basedOn w:val="TableNormal"/>
    <w:rsid w:val="00054E73"/>
    <w:pPr>
      <w:tabs>
        <w:tab w:val="left" w:pos="1134"/>
        <w:tab w:val="left" w:pos="2268"/>
        <w:tab w:val="left" w:pos="3402"/>
        <w:tab w:val="left" w:pos="4536"/>
        <w:tab w:val="left" w:pos="5670"/>
        <w:tab w:val="left" w:pos="6804"/>
        <w:tab w:val="left" w:pos="7938"/>
        <w:tab w:val="left" w:pos="9072"/>
      </w:tabs>
      <w:spacing w:before="100" w:after="100"/>
    </w:pPr>
    <w:rPr>
      <w:rFonts w:ascii="Nokia Standard Light" w:hAnsi="Nokia Standard Ligh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nder">
    <w:name w:val="Sender"/>
    <w:basedOn w:val="Normal"/>
    <w:rsid w:val="00FE0618"/>
    <w:pPr>
      <w:keepNext/>
      <w:keepLines/>
      <w:tabs>
        <w:tab w:val="clear" w:pos="1134"/>
        <w:tab w:val="clear" w:pos="2268"/>
        <w:tab w:val="clear" w:pos="3402"/>
        <w:tab w:val="clear" w:pos="4536"/>
        <w:tab w:val="clear" w:pos="5670"/>
        <w:tab w:val="clear" w:pos="6804"/>
        <w:tab w:val="clear" w:pos="7938"/>
        <w:tab w:val="clear" w:pos="9072"/>
        <w:tab w:val="center" w:pos="1276"/>
        <w:tab w:val="right" w:pos="2552"/>
      </w:tabs>
    </w:pPr>
    <w:rPr>
      <w:sz w:val="18"/>
      <w:szCs w:val="18"/>
    </w:rPr>
  </w:style>
  <w:style w:type="character" w:styleId="PageNumber">
    <w:name w:val="page number"/>
    <w:rsid w:val="00FE0618"/>
    <w:rPr>
      <w:rFonts w:asciiTheme="minorHAnsi" w:hAnsiTheme="minorHAnsi"/>
      <w:sz w:val="22"/>
      <w:szCs w:val="22"/>
    </w:rPr>
  </w:style>
  <w:style w:type="paragraph" w:styleId="Title">
    <w:name w:val="Title"/>
    <w:basedOn w:val="Heading2"/>
    <w:next w:val="Subtitle"/>
    <w:qFormat/>
    <w:rsid w:val="00FE0618"/>
    <w:pPr>
      <w:tabs>
        <w:tab w:val="clear" w:pos="1134"/>
        <w:tab w:val="clear" w:pos="2268"/>
        <w:tab w:val="clear" w:pos="3402"/>
        <w:tab w:val="clear" w:pos="4536"/>
        <w:tab w:val="clear" w:pos="5670"/>
        <w:tab w:val="clear" w:pos="6804"/>
        <w:tab w:val="clear" w:pos="7938"/>
        <w:tab w:val="clear" w:pos="9072"/>
        <w:tab w:val="center" w:pos="4961"/>
        <w:tab w:val="right" w:pos="9923"/>
      </w:tabs>
      <w:spacing w:before="320" w:after="240"/>
      <w:jc w:val="center"/>
      <w:outlineLvl w:val="9"/>
    </w:pPr>
    <w:rPr>
      <w:bCs w:val="0"/>
      <w:kern w:val="48"/>
      <w:sz w:val="52"/>
      <w:szCs w:val="52"/>
    </w:rPr>
  </w:style>
  <w:style w:type="paragraph" w:customStyle="1" w:styleId="About">
    <w:name w:val="About"/>
    <w:basedOn w:val="Para"/>
    <w:rsid w:val="00FE0618"/>
    <w:pPr>
      <w:spacing w:before="100" w:after="100"/>
    </w:pPr>
    <w:rPr>
      <w:sz w:val="18"/>
      <w:szCs w:val="18"/>
    </w:rPr>
  </w:style>
  <w:style w:type="paragraph" w:customStyle="1" w:styleId="5-Multiscript-14pt">
    <w:name w:val="5-Multiscript-14pt"/>
    <w:basedOn w:val="Multiscript14pt"/>
    <w:rsid w:val="00FE0618"/>
    <w:pPr>
      <w:tabs>
        <w:tab w:val="clear" w:pos="1134"/>
        <w:tab w:val="clear" w:pos="2268"/>
        <w:tab w:val="clear" w:pos="3402"/>
        <w:tab w:val="clear" w:pos="4536"/>
        <w:tab w:val="clear" w:pos="5670"/>
        <w:tab w:val="clear" w:pos="6804"/>
        <w:tab w:val="clear" w:pos="7938"/>
        <w:tab w:val="clear" w:pos="9072"/>
        <w:tab w:val="left" w:pos="3969"/>
        <w:tab w:val="left" w:pos="5103"/>
        <w:tab w:val="left" w:pos="6237"/>
        <w:tab w:val="left" w:pos="7371"/>
        <w:tab w:val="left" w:pos="8505"/>
        <w:tab w:val="left" w:pos="9639"/>
      </w:tabs>
      <w:spacing w:before="160" w:after="160"/>
      <w:ind w:left="2835"/>
    </w:pPr>
  </w:style>
  <w:style w:type="paragraph" w:styleId="Subtitle">
    <w:name w:val="Subtitle"/>
    <w:basedOn w:val="Heading2"/>
    <w:next w:val="Para"/>
    <w:qFormat/>
    <w:rsid w:val="00FE0618"/>
    <w:pPr>
      <w:spacing w:before="200" w:after="140"/>
      <w:jc w:val="center"/>
      <w:outlineLvl w:val="9"/>
    </w:pPr>
    <w:rPr>
      <w:sz w:val="32"/>
      <w:szCs w:val="32"/>
    </w:rPr>
  </w:style>
  <w:style w:type="paragraph" w:customStyle="1" w:styleId="5-P-Begin">
    <w:name w:val="5-P-Begin"/>
    <w:basedOn w:val="5-Para"/>
    <w:next w:val="5-Para"/>
    <w:rsid w:val="00FE0618"/>
    <w:pPr>
      <w:keepNext/>
      <w:keepLines/>
      <w:spacing w:after="240"/>
    </w:pPr>
  </w:style>
  <w:style w:type="character" w:styleId="Hyperlink">
    <w:name w:val="Hyperlink"/>
    <w:rsid w:val="007C7D8B"/>
    <w:rPr>
      <w:rFonts w:asciiTheme="minorHAnsi" w:hAnsiTheme="minorHAnsi"/>
      <w:color w:val="0000FF"/>
      <w:u w:val="single"/>
    </w:rPr>
  </w:style>
  <w:style w:type="paragraph" w:customStyle="1" w:styleId="Para-3">
    <w:name w:val="Para-3"/>
    <w:basedOn w:val="Para-1"/>
    <w:rsid w:val="00B857BC"/>
    <w:pPr>
      <w:tabs>
        <w:tab w:val="clear" w:pos="1701"/>
      </w:tabs>
      <w:ind w:left="1701"/>
    </w:pPr>
  </w:style>
  <w:style w:type="paragraph" w:styleId="FootnoteText">
    <w:name w:val="footnote text"/>
    <w:basedOn w:val="Normal"/>
    <w:semiHidden/>
    <w:rsid w:val="00FB3238"/>
  </w:style>
  <w:style w:type="character" w:styleId="FootnoteReference">
    <w:name w:val="footnote reference"/>
    <w:semiHidden/>
    <w:rsid w:val="00FB3238"/>
    <w:rPr>
      <w:vertAlign w:val="superscript"/>
    </w:rPr>
  </w:style>
  <w:style w:type="paragraph" w:customStyle="1" w:styleId="5-Para">
    <w:name w:val="5-Para"/>
    <w:basedOn w:val="Para"/>
    <w:rsid w:val="00FE0618"/>
    <w:pPr>
      <w:tabs>
        <w:tab w:val="clear" w:pos="1134"/>
        <w:tab w:val="clear" w:pos="2268"/>
        <w:tab w:val="clear" w:pos="3402"/>
        <w:tab w:val="clear" w:pos="4536"/>
        <w:tab w:val="clear" w:pos="5670"/>
        <w:tab w:val="clear" w:pos="6804"/>
        <w:tab w:val="clear" w:pos="7938"/>
        <w:tab w:val="clear" w:pos="9072"/>
        <w:tab w:val="left" w:pos="3969"/>
        <w:tab w:val="left" w:pos="5103"/>
        <w:tab w:val="left" w:pos="6237"/>
        <w:tab w:val="left" w:pos="7371"/>
        <w:tab w:val="left" w:pos="8505"/>
        <w:tab w:val="left" w:pos="9639"/>
      </w:tabs>
      <w:ind w:left="2835"/>
    </w:pPr>
  </w:style>
  <w:style w:type="paragraph" w:customStyle="1" w:styleId="Para-4">
    <w:name w:val="Para-4"/>
    <w:basedOn w:val="Para-2"/>
    <w:rsid w:val="00B857BC"/>
    <w:pPr>
      <w:tabs>
        <w:tab w:val="clear" w:pos="2268"/>
      </w:tabs>
      <w:ind w:left="2268"/>
    </w:pPr>
  </w:style>
  <w:style w:type="paragraph" w:customStyle="1" w:styleId="P-4-bullet">
    <w:name w:val="P-4-bullet"/>
    <w:basedOn w:val="P-2-bullet"/>
    <w:rsid w:val="00700D92"/>
    <w:pPr>
      <w:numPr>
        <w:numId w:val="14"/>
      </w:numPr>
      <w:tabs>
        <w:tab w:val="clear" w:pos="1134"/>
      </w:tabs>
    </w:pPr>
  </w:style>
  <w:style w:type="paragraph" w:customStyle="1" w:styleId="P-5-bullet">
    <w:name w:val="P-5-bullet"/>
    <w:basedOn w:val="P-3-bullet"/>
    <w:rsid w:val="00700D92"/>
    <w:pPr>
      <w:numPr>
        <w:numId w:val="15"/>
      </w:numPr>
      <w:tabs>
        <w:tab w:val="clear" w:pos="1701"/>
      </w:tabs>
    </w:pPr>
  </w:style>
  <w:style w:type="paragraph" w:customStyle="1" w:styleId="5-P-Salutation">
    <w:name w:val="5-P-Salutation"/>
    <w:basedOn w:val="5-Para"/>
    <w:next w:val="5-Para"/>
    <w:rsid w:val="00FE0618"/>
    <w:pPr>
      <w:keepNext/>
      <w:keepLines/>
      <w:spacing w:before="400" w:after="240"/>
    </w:pPr>
  </w:style>
  <w:style w:type="table" w:customStyle="1" w:styleId="TableGrid1">
    <w:name w:val="Table Grid1"/>
    <w:basedOn w:val="TableNormal"/>
    <w:next w:val="TableGrid"/>
    <w:rsid w:val="006A08C8"/>
    <w:pPr>
      <w:tabs>
        <w:tab w:val="left" w:pos="1134"/>
        <w:tab w:val="left" w:pos="2268"/>
        <w:tab w:val="left" w:pos="3402"/>
        <w:tab w:val="left" w:pos="4536"/>
        <w:tab w:val="left" w:pos="5670"/>
        <w:tab w:val="left" w:pos="6804"/>
        <w:tab w:val="left" w:pos="7938"/>
        <w:tab w:val="left" w:pos="9072"/>
      </w:tabs>
      <w:spacing w:before="100" w:after="100"/>
    </w:pPr>
    <w:rPr>
      <w:rFonts w:ascii="Nokia Standard Light" w:hAnsi="Nokia Standard Ligh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0618"/>
    <w:pPr>
      <w:spacing w:before="0" w:after="0"/>
    </w:pPr>
    <w:rPr>
      <w:rFonts w:cs="Tahoma"/>
      <w:sz w:val="16"/>
      <w:szCs w:val="16"/>
    </w:rPr>
  </w:style>
  <w:style w:type="character" w:customStyle="1" w:styleId="BalloonTextChar">
    <w:name w:val="Balloon Text Char"/>
    <w:basedOn w:val="DefaultParagraphFont"/>
    <w:link w:val="BalloonText"/>
    <w:rsid w:val="00FE0618"/>
    <w:rPr>
      <w:rFonts w:asciiTheme="minorHAnsi" w:hAnsiTheme="minorHAnsi" w:cs="Tahoma"/>
      <w:color w:val="687170" w:themeColor="text2"/>
      <w:sz w:val="16"/>
      <w:szCs w:val="16"/>
    </w:rPr>
  </w:style>
  <w:style w:type="character" w:customStyle="1" w:styleId="FooterChar">
    <w:name w:val="Footer Char"/>
    <w:link w:val="Footer"/>
    <w:uiPriority w:val="99"/>
    <w:rsid w:val="00EE6E12"/>
    <w:rPr>
      <w:color w:val="687170" w:themeColor="text2"/>
    </w:rPr>
  </w:style>
  <w:style w:type="paragraph" w:customStyle="1" w:styleId="StyleBodyTextAfter3pt">
    <w:name w:val="Style Body Text + After:  3 pt"/>
    <w:basedOn w:val="BodyText"/>
    <w:rsid w:val="00CA1995"/>
    <w:pPr>
      <w:tabs>
        <w:tab w:val="clear" w:pos="1134"/>
        <w:tab w:val="clear" w:pos="2268"/>
        <w:tab w:val="clear" w:pos="3402"/>
        <w:tab w:val="clear" w:pos="4536"/>
        <w:tab w:val="clear" w:pos="5670"/>
        <w:tab w:val="clear" w:pos="6804"/>
        <w:tab w:val="clear" w:pos="7938"/>
        <w:tab w:val="clear" w:pos="9072"/>
      </w:tabs>
      <w:spacing w:before="0" w:after="60"/>
    </w:pPr>
    <w:rPr>
      <w:sz w:val="22"/>
    </w:rPr>
  </w:style>
  <w:style w:type="paragraph" w:styleId="BodyText">
    <w:name w:val="Body Text"/>
    <w:basedOn w:val="Normal"/>
    <w:link w:val="BodyTextChar"/>
    <w:rsid w:val="00FE0618"/>
  </w:style>
  <w:style w:type="character" w:customStyle="1" w:styleId="BodyTextChar">
    <w:name w:val="Body Text Char"/>
    <w:basedOn w:val="DefaultParagraphFont"/>
    <w:link w:val="BodyText"/>
    <w:rsid w:val="00FE0618"/>
    <w:rPr>
      <w:rFonts w:asciiTheme="minorHAnsi" w:hAnsiTheme="minorHAnsi"/>
      <w:color w:val="687170" w:themeColor="text2"/>
    </w:rPr>
  </w:style>
  <w:style w:type="character" w:styleId="Strong">
    <w:name w:val="Strong"/>
    <w:basedOn w:val="DefaultParagraphFont"/>
    <w:uiPriority w:val="22"/>
    <w:qFormat/>
    <w:rsid w:val="00FE0618"/>
    <w:rPr>
      <w:rFonts w:asciiTheme="minorHAnsi" w:hAnsiTheme="minorHAnsi"/>
      <w:b/>
      <w:bCs/>
      <w:color w:val="687170" w:themeColor="text2"/>
    </w:rPr>
  </w:style>
  <w:style w:type="paragraph" w:styleId="NoSpacing">
    <w:name w:val="No Spacing"/>
    <w:uiPriority w:val="1"/>
    <w:qFormat/>
    <w:rsid w:val="0032336E"/>
    <w:pPr>
      <w:tabs>
        <w:tab w:val="left" w:pos="1134"/>
        <w:tab w:val="left" w:pos="2268"/>
        <w:tab w:val="left" w:pos="3402"/>
        <w:tab w:val="left" w:pos="4536"/>
        <w:tab w:val="left" w:pos="5670"/>
        <w:tab w:val="left" w:pos="6804"/>
        <w:tab w:val="left" w:pos="7938"/>
        <w:tab w:val="left" w:pos="9072"/>
      </w:tabs>
    </w:pPr>
    <w:rPr>
      <w:rFonts w:asciiTheme="minorHAnsi" w:hAnsiTheme="minorHAnsi"/>
      <w:color w:val="687170" w:themeColor="text2"/>
    </w:rPr>
  </w:style>
  <w:style w:type="character" w:customStyle="1" w:styleId="xbe">
    <w:name w:val="_xbe"/>
    <w:basedOn w:val="DefaultParagraphFont"/>
    <w:rsid w:val="006F6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845">
      <w:bodyDiv w:val="1"/>
      <w:marLeft w:val="0"/>
      <w:marRight w:val="0"/>
      <w:marTop w:val="0"/>
      <w:marBottom w:val="0"/>
      <w:divBdr>
        <w:top w:val="none" w:sz="0" w:space="0" w:color="auto"/>
        <w:left w:val="none" w:sz="0" w:space="0" w:color="auto"/>
        <w:bottom w:val="none" w:sz="0" w:space="0" w:color="auto"/>
        <w:right w:val="none" w:sz="0" w:space="0" w:color="auto"/>
      </w:divBdr>
    </w:div>
    <w:div w:id="139730277">
      <w:bodyDiv w:val="1"/>
      <w:marLeft w:val="0"/>
      <w:marRight w:val="0"/>
      <w:marTop w:val="0"/>
      <w:marBottom w:val="0"/>
      <w:divBdr>
        <w:top w:val="none" w:sz="0" w:space="0" w:color="auto"/>
        <w:left w:val="none" w:sz="0" w:space="0" w:color="auto"/>
        <w:bottom w:val="none" w:sz="0" w:space="0" w:color="auto"/>
        <w:right w:val="none" w:sz="0" w:space="0" w:color="auto"/>
      </w:divBdr>
      <w:divsChild>
        <w:div w:id="89469952">
          <w:marLeft w:val="0"/>
          <w:marRight w:val="0"/>
          <w:marTop w:val="0"/>
          <w:marBottom w:val="0"/>
          <w:divBdr>
            <w:top w:val="none" w:sz="0" w:space="0" w:color="auto"/>
            <w:left w:val="none" w:sz="0" w:space="0" w:color="auto"/>
            <w:bottom w:val="none" w:sz="0" w:space="0" w:color="auto"/>
            <w:right w:val="none" w:sz="0" w:space="0" w:color="auto"/>
          </w:divBdr>
          <w:divsChild>
            <w:div w:id="1671367861">
              <w:marLeft w:val="0"/>
              <w:marRight w:val="0"/>
              <w:marTop w:val="0"/>
              <w:marBottom w:val="0"/>
              <w:divBdr>
                <w:top w:val="none" w:sz="0" w:space="0" w:color="auto"/>
                <w:left w:val="none" w:sz="0" w:space="0" w:color="auto"/>
                <w:bottom w:val="none" w:sz="0" w:space="0" w:color="auto"/>
                <w:right w:val="none" w:sz="0" w:space="0" w:color="auto"/>
              </w:divBdr>
              <w:divsChild>
                <w:div w:id="8154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7389">
      <w:bodyDiv w:val="1"/>
      <w:marLeft w:val="0"/>
      <w:marRight w:val="0"/>
      <w:marTop w:val="0"/>
      <w:marBottom w:val="0"/>
      <w:divBdr>
        <w:top w:val="none" w:sz="0" w:space="0" w:color="auto"/>
        <w:left w:val="none" w:sz="0" w:space="0" w:color="auto"/>
        <w:bottom w:val="none" w:sz="0" w:space="0" w:color="auto"/>
        <w:right w:val="none" w:sz="0" w:space="0" w:color="auto"/>
      </w:divBdr>
    </w:div>
    <w:div w:id="611939488">
      <w:bodyDiv w:val="1"/>
      <w:marLeft w:val="0"/>
      <w:marRight w:val="0"/>
      <w:marTop w:val="0"/>
      <w:marBottom w:val="0"/>
      <w:divBdr>
        <w:top w:val="none" w:sz="0" w:space="0" w:color="auto"/>
        <w:left w:val="none" w:sz="0" w:space="0" w:color="auto"/>
        <w:bottom w:val="none" w:sz="0" w:space="0" w:color="auto"/>
        <w:right w:val="none" w:sz="0" w:space="0" w:color="auto"/>
      </w:divBdr>
    </w:div>
    <w:div w:id="1492333366">
      <w:bodyDiv w:val="1"/>
      <w:marLeft w:val="0"/>
      <w:marRight w:val="0"/>
      <w:marTop w:val="0"/>
      <w:marBottom w:val="0"/>
      <w:divBdr>
        <w:top w:val="none" w:sz="0" w:space="0" w:color="auto"/>
        <w:left w:val="none" w:sz="0" w:space="0" w:color="auto"/>
        <w:bottom w:val="none" w:sz="0" w:space="0" w:color="auto"/>
        <w:right w:val="none" w:sz="0" w:space="0" w:color="auto"/>
      </w:divBdr>
      <w:divsChild>
        <w:div w:id="1839347698">
          <w:marLeft w:val="0"/>
          <w:marRight w:val="0"/>
          <w:marTop w:val="0"/>
          <w:marBottom w:val="0"/>
          <w:divBdr>
            <w:top w:val="none" w:sz="0" w:space="0" w:color="auto"/>
            <w:left w:val="none" w:sz="0" w:space="0" w:color="auto"/>
            <w:bottom w:val="none" w:sz="0" w:space="0" w:color="auto"/>
            <w:right w:val="none" w:sz="0" w:space="0" w:color="auto"/>
          </w:divBdr>
          <w:divsChild>
            <w:div w:id="1025639891">
              <w:marLeft w:val="0"/>
              <w:marRight w:val="0"/>
              <w:marTop w:val="0"/>
              <w:marBottom w:val="0"/>
              <w:divBdr>
                <w:top w:val="none" w:sz="0" w:space="0" w:color="auto"/>
                <w:left w:val="none" w:sz="0" w:space="0" w:color="auto"/>
                <w:bottom w:val="none" w:sz="0" w:space="0" w:color="auto"/>
                <w:right w:val="none" w:sz="0" w:space="0" w:color="auto"/>
              </w:divBdr>
              <w:divsChild>
                <w:div w:id="18356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uktm\GSH%20NSN%20Account\Proj%20Nokia%20Branding\Letter%20Heads\Nokia_India_Letterhead_A4_Gurgaon_V1.dotx" TargetMode="External"/></Relationships>
</file>

<file path=word/theme/theme1.xml><?xml version="1.0" encoding="utf-8"?>
<a:theme xmlns:a="http://schemas.openxmlformats.org/drawingml/2006/main" name="Office Theme">
  <a:themeElements>
    <a:clrScheme name="Nokia v2">
      <a:dk1>
        <a:srgbClr val="FFFFFF"/>
      </a:dk1>
      <a:lt1>
        <a:srgbClr val="124191"/>
      </a:lt1>
      <a:dk2>
        <a:srgbClr val="687170"/>
      </a:dk2>
      <a:lt2>
        <a:srgbClr val="FFFFFF"/>
      </a:lt2>
      <a:accent1>
        <a:srgbClr val="00C9FF"/>
      </a:accent1>
      <a:accent2>
        <a:srgbClr val="00C9FF"/>
      </a:accent2>
      <a:accent3>
        <a:srgbClr val="00C9FF"/>
      </a:accent3>
      <a:accent4>
        <a:srgbClr val="A8BBC0"/>
      </a:accent4>
      <a:accent5>
        <a:srgbClr val="A8BBC0"/>
      </a:accent5>
      <a:accent6>
        <a:srgbClr val="D8D9DA"/>
      </a:accent6>
      <a:hlink>
        <a:srgbClr val="124191"/>
      </a:hlink>
      <a:folHlink>
        <a:srgbClr val="124191"/>
      </a:folHlink>
    </a:clrScheme>
    <a:fontScheme name="Nokia Pure">
      <a:majorFont>
        <a:latin typeface="Nokia Pure Headline Light"/>
        <a:ea typeface=""/>
        <a:cs typeface=""/>
      </a:majorFont>
      <a:minorFont>
        <a:latin typeface="Nokia Pure Text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EE10BC221CCC499C6B5C7C7ADF55CE" ma:contentTypeVersion="0" ma:contentTypeDescription="Create a new document." ma:contentTypeScope="" ma:versionID="2ca4903c26e461d2c3c6a6ad0b2ef2f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BB2CA-8DB4-444C-9B93-C1F3263F03A8}">
  <ds:schemaRefs>
    <ds:schemaRef ds:uri="http://schemas.microsoft.com/sharepoint/v3/contenttype/forms"/>
  </ds:schemaRefs>
</ds:datastoreItem>
</file>

<file path=customXml/itemProps2.xml><?xml version="1.0" encoding="utf-8"?>
<ds:datastoreItem xmlns:ds="http://schemas.openxmlformats.org/officeDocument/2006/customXml" ds:itemID="{AF399FA8-7F72-4704-84F7-7A2C806F90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7251C8-724A-4455-8143-8516FEFD4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7B7403-6AF7-4567-9D0E-4BBE45970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Nokia_India_Letterhead_A4_Gurgaon_V1.dotx</Template>
  <TotalTime>7</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Nokia India letterhead - Noida</vt:lpstr>
    </vt:vector>
  </TitlesOfParts>
  <Company>Nokia Siemens Networks</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Nokia India letterhead - Noida</dc:title>
  <dc:creator>muktm</dc:creator>
  <cp:lastModifiedBy>SHIVAM KUMAR JHA</cp:lastModifiedBy>
  <cp:revision>3</cp:revision>
  <cp:lastPrinted>2015-03-17T09:57:00Z</cp:lastPrinted>
  <dcterms:created xsi:type="dcterms:W3CDTF">2019-07-10T01:38:00Z</dcterms:created>
  <dcterms:modified xsi:type="dcterms:W3CDTF">2019-08-06T14:47:00Z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0x010100F6EE10BC221CCC499C6B5C7C7ADF55CE</vt:lpwstr>
  </property>
  <property fmtid="{D5CDD505-2E9C-101B-9397-08002B2CF9AE}" pid="3" name="_NewReviewCycle">
    <vt:lpwstr/>
  </property>
</Properties>
</file>